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D41" w:rsidRPr="00B40D41" w:rsidRDefault="00B40D41" w:rsidP="00B40D41">
      <w:pPr>
        <w:rPr>
          <w:rStyle w:val="BookTitle"/>
        </w:rPr>
      </w:pPr>
      <w:r w:rsidRPr="00B40D41">
        <w:rPr>
          <w:rStyle w:val="BookTitle"/>
        </w:rPr>
        <w:t>Chapter 11: Issues, Questions, Errata</w:t>
      </w:r>
    </w:p>
    <w:p w:rsidR="00B40D41" w:rsidRDefault="00B40D41" w:rsidP="00B40D41">
      <w:r>
        <w:t>MFI/</w:t>
      </w:r>
      <w:proofErr w:type="spellStart"/>
      <w:r>
        <w:t>Homekit</w:t>
      </w:r>
      <w:proofErr w:type="spellEnd"/>
      <w:r>
        <w:t>?</w:t>
      </w:r>
    </w:p>
    <w:p w:rsidR="00B40D41" w:rsidRDefault="00B40D41" w:rsidP="00B40D41">
      <w:r>
        <w:t>Security</w:t>
      </w:r>
    </w:p>
    <w:p w:rsidR="00B40D41" w:rsidRDefault="00B40D41" w:rsidP="00B40D41">
      <w:bookmarkStart w:id="0" w:name="_GoBack"/>
      <w:bookmarkEnd w:id="0"/>
      <w:proofErr w:type="spellStart"/>
      <w:r>
        <w:t>Cryptogtraphy</w:t>
      </w:r>
      <w:proofErr w:type="spellEnd"/>
    </w:p>
    <w:p w:rsidR="00B40D41" w:rsidRDefault="00B40D41" w:rsidP="00B40D41">
      <w:pPr>
        <w:pStyle w:val="Heading3"/>
      </w:pPr>
    </w:p>
    <w:p w:rsidR="00857DC2" w:rsidRDefault="00857DC2" w:rsidP="008F5BC3"/>
    <w:sectPr w:rsidR="00857DC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E79" w:rsidRDefault="00A36E79" w:rsidP="00DF6D18">
      <w:r>
        <w:separator/>
      </w:r>
    </w:p>
  </w:endnote>
  <w:endnote w:type="continuationSeparator" w:id="0">
    <w:p w:rsidR="00A36E79" w:rsidRDefault="00A36E79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55167" w:rsidRDefault="00D55167" w:rsidP="00547CF1">
            <w:pPr>
              <w:pStyle w:val="Footer"/>
              <w:spacing w:after="0"/>
            </w:pPr>
          </w:p>
          <w:p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B40D41">
              <w:t xml:space="preserve">11 </w:t>
            </w:r>
            <w:proofErr w:type="spellStart"/>
            <w:r w:rsidR="00B40D41">
              <w:t>Eratta</w:t>
            </w:r>
            <w:proofErr w:type="spellEnd"/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B40D41">
              <w:rPr>
                <w:noProof/>
              </w:rPr>
              <w:t>1</w:t>
            </w:r>
            <w:r>
              <w:fldChar w:fldCharType="end"/>
            </w:r>
            <w:r>
              <w:t xml:space="preserve"> of </w:t>
            </w:r>
            <w:r w:rsidR="00A36E79">
              <w:fldChar w:fldCharType="begin"/>
            </w:r>
            <w:r w:rsidR="00A36E79">
              <w:instrText xml:space="preserve"> NUMPAGES  </w:instrText>
            </w:r>
            <w:r w:rsidR="00A36E79">
              <w:fldChar w:fldCharType="separate"/>
            </w:r>
            <w:r w:rsidR="00B40D41">
              <w:rPr>
                <w:noProof/>
              </w:rPr>
              <w:t>1</w:t>
            </w:r>
            <w:r w:rsidR="00A36E79">
              <w:rPr>
                <w:noProof/>
              </w:rPr>
              <w:fldChar w:fldCharType="end"/>
            </w:r>
          </w:p>
        </w:sdtContent>
      </w:sdt>
    </w:sdtContent>
  </w:sdt>
  <w:p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E79" w:rsidRDefault="00A36E79" w:rsidP="00DF6D18">
      <w:r>
        <w:separator/>
      </w:r>
    </w:p>
  </w:footnote>
  <w:footnote w:type="continuationSeparator" w:id="0">
    <w:p w:rsidR="00A36E79" w:rsidRDefault="00A36E79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62103F"/>
    <w:multiLevelType w:val="multilevel"/>
    <w:tmpl w:val="43A45846"/>
    <w:lvl w:ilvl="0">
      <w:start w:val="1"/>
      <w:numFmt w:val="decimal"/>
      <w:pStyle w:val="Heading1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16"/>
  </w:num>
  <w:num w:numId="3">
    <w:abstractNumId w:val="42"/>
  </w:num>
  <w:num w:numId="4">
    <w:abstractNumId w:val="4"/>
  </w:num>
  <w:num w:numId="5">
    <w:abstractNumId w:val="2"/>
  </w:num>
  <w:num w:numId="6">
    <w:abstractNumId w:val="31"/>
  </w:num>
  <w:num w:numId="7">
    <w:abstractNumId w:val="34"/>
  </w:num>
  <w:num w:numId="8">
    <w:abstractNumId w:val="26"/>
  </w:num>
  <w:num w:numId="9">
    <w:abstractNumId w:val="5"/>
  </w:num>
  <w:num w:numId="10">
    <w:abstractNumId w:val="1"/>
  </w:num>
  <w:num w:numId="11">
    <w:abstractNumId w:val="28"/>
  </w:num>
  <w:num w:numId="12">
    <w:abstractNumId w:val="8"/>
  </w:num>
  <w:num w:numId="13">
    <w:abstractNumId w:val="0"/>
  </w:num>
  <w:num w:numId="14">
    <w:abstractNumId w:val="9"/>
  </w:num>
  <w:num w:numId="15">
    <w:abstractNumId w:val="38"/>
  </w:num>
  <w:num w:numId="16">
    <w:abstractNumId w:val="21"/>
  </w:num>
  <w:num w:numId="17">
    <w:abstractNumId w:val="6"/>
  </w:num>
  <w:num w:numId="18">
    <w:abstractNumId w:val="17"/>
  </w:num>
  <w:num w:numId="19">
    <w:abstractNumId w:val="24"/>
  </w:num>
  <w:num w:numId="20">
    <w:abstractNumId w:val="10"/>
  </w:num>
  <w:num w:numId="21">
    <w:abstractNumId w:val="39"/>
  </w:num>
  <w:num w:numId="22">
    <w:abstractNumId w:val="33"/>
  </w:num>
  <w:num w:numId="23">
    <w:abstractNumId w:val="36"/>
  </w:num>
  <w:num w:numId="24">
    <w:abstractNumId w:val="11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3"/>
  </w:num>
  <w:num w:numId="28">
    <w:abstractNumId w:val="7"/>
  </w:num>
  <w:num w:numId="29">
    <w:abstractNumId w:val="40"/>
  </w:num>
  <w:num w:numId="30">
    <w:abstractNumId w:val="22"/>
  </w:num>
  <w:num w:numId="31">
    <w:abstractNumId w:val="14"/>
  </w:num>
  <w:num w:numId="32">
    <w:abstractNumId w:val="41"/>
  </w:num>
  <w:num w:numId="33">
    <w:abstractNumId w:val="19"/>
  </w:num>
  <w:num w:numId="34">
    <w:abstractNumId w:val="23"/>
  </w:num>
  <w:num w:numId="35">
    <w:abstractNumId w:val="20"/>
  </w:num>
  <w:num w:numId="36">
    <w:abstractNumId w:val="32"/>
  </w:num>
  <w:num w:numId="37">
    <w:abstractNumId w:val="37"/>
  </w:num>
  <w:num w:numId="38">
    <w:abstractNumId w:val="12"/>
  </w:num>
  <w:num w:numId="39">
    <w:abstractNumId w:val="13"/>
  </w:num>
  <w:num w:numId="40">
    <w:abstractNumId w:val="30"/>
  </w:num>
  <w:num w:numId="41">
    <w:abstractNumId w:val="18"/>
  </w:num>
  <w:num w:numId="42">
    <w:abstractNumId w:val="27"/>
  </w:num>
  <w:num w:numId="43">
    <w:abstractNumId w:val="3"/>
  </w:num>
  <w:num w:numId="44">
    <w:abstractNumId w:val="15"/>
  </w:num>
  <w:num w:numId="45">
    <w:abstractNumId w:val="25"/>
  </w:num>
  <w:num w:numId="46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41"/>
    <w:rsid w:val="00002416"/>
    <w:rsid w:val="000139E7"/>
    <w:rsid w:val="00013DA7"/>
    <w:rsid w:val="000157C9"/>
    <w:rsid w:val="0001761C"/>
    <w:rsid w:val="00027B1E"/>
    <w:rsid w:val="00031825"/>
    <w:rsid w:val="000322CB"/>
    <w:rsid w:val="00044C80"/>
    <w:rsid w:val="00045AC8"/>
    <w:rsid w:val="00051E3C"/>
    <w:rsid w:val="0005324C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5180"/>
    <w:rsid w:val="000D5CC1"/>
    <w:rsid w:val="000D7031"/>
    <w:rsid w:val="000E36BD"/>
    <w:rsid w:val="000E5571"/>
    <w:rsid w:val="000F2E84"/>
    <w:rsid w:val="000F4EBA"/>
    <w:rsid w:val="00110CE4"/>
    <w:rsid w:val="00112EEC"/>
    <w:rsid w:val="00114104"/>
    <w:rsid w:val="0011517F"/>
    <w:rsid w:val="0012300A"/>
    <w:rsid w:val="00126DF9"/>
    <w:rsid w:val="00130E71"/>
    <w:rsid w:val="001318AB"/>
    <w:rsid w:val="00132EF0"/>
    <w:rsid w:val="00137E77"/>
    <w:rsid w:val="001448EB"/>
    <w:rsid w:val="001542E2"/>
    <w:rsid w:val="0015653A"/>
    <w:rsid w:val="00156EEC"/>
    <w:rsid w:val="00165DB6"/>
    <w:rsid w:val="00167802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202274"/>
    <w:rsid w:val="002025AB"/>
    <w:rsid w:val="002141D2"/>
    <w:rsid w:val="00214414"/>
    <w:rsid w:val="00214543"/>
    <w:rsid w:val="00216CA1"/>
    <w:rsid w:val="002203F9"/>
    <w:rsid w:val="00221074"/>
    <w:rsid w:val="00227150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C1BB1"/>
    <w:rsid w:val="002C2164"/>
    <w:rsid w:val="002C32EA"/>
    <w:rsid w:val="002C3B9E"/>
    <w:rsid w:val="002C468D"/>
    <w:rsid w:val="002C5818"/>
    <w:rsid w:val="002C7876"/>
    <w:rsid w:val="002D63D5"/>
    <w:rsid w:val="002D6B5C"/>
    <w:rsid w:val="002D75BC"/>
    <w:rsid w:val="002F6DCF"/>
    <w:rsid w:val="00301AE7"/>
    <w:rsid w:val="00304FBE"/>
    <w:rsid w:val="00313FF1"/>
    <w:rsid w:val="00315A49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7F7"/>
    <w:rsid w:val="00382507"/>
    <w:rsid w:val="003853D7"/>
    <w:rsid w:val="0038642E"/>
    <w:rsid w:val="0039793C"/>
    <w:rsid w:val="00397ACA"/>
    <w:rsid w:val="003A355F"/>
    <w:rsid w:val="003B2C9C"/>
    <w:rsid w:val="003B66DF"/>
    <w:rsid w:val="003B7B2A"/>
    <w:rsid w:val="003C323F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20E0"/>
    <w:rsid w:val="004377C2"/>
    <w:rsid w:val="0044445E"/>
    <w:rsid w:val="004446D7"/>
    <w:rsid w:val="00445477"/>
    <w:rsid w:val="00445DBC"/>
    <w:rsid w:val="004475C1"/>
    <w:rsid w:val="00450660"/>
    <w:rsid w:val="00451963"/>
    <w:rsid w:val="00454EBF"/>
    <w:rsid w:val="004566FB"/>
    <w:rsid w:val="00464E99"/>
    <w:rsid w:val="0047091C"/>
    <w:rsid w:val="0048212A"/>
    <w:rsid w:val="004865E3"/>
    <w:rsid w:val="004941CE"/>
    <w:rsid w:val="00497E3B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502B57"/>
    <w:rsid w:val="005112DE"/>
    <w:rsid w:val="005131C6"/>
    <w:rsid w:val="005202BB"/>
    <w:rsid w:val="00533AB8"/>
    <w:rsid w:val="00536FB2"/>
    <w:rsid w:val="00542D5D"/>
    <w:rsid w:val="00547CF1"/>
    <w:rsid w:val="00553617"/>
    <w:rsid w:val="005548D0"/>
    <w:rsid w:val="00556660"/>
    <w:rsid w:val="00566882"/>
    <w:rsid w:val="0056799C"/>
    <w:rsid w:val="00583ABA"/>
    <w:rsid w:val="0058531C"/>
    <w:rsid w:val="00591008"/>
    <w:rsid w:val="00591056"/>
    <w:rsid w:val="00593945"/>
    <w:rsid w:val="005B467B"/>
    <w:rsid w:val="005C585F"/>
    <w:rsid w:val="005D08CE"/>
    <w:rsid w:val="005D48B6"/>
    <w:rsid w:val="005E248C"/>
    <w:rsid w:val="005E5743"/>
    <w:rsid w:val="005E5EED"/>
    <w:rsid w:val="005F0D90"/>
    <w:rsid w:val="005F3959"/>
    <w:rsid w:val="005F67C7"/>
    <w:rsid w:val="005F73D7"/>
    <w:rsid w:val="00612559"/>
    <w:rsid w:val="00625C0B"/>
    <w:rsid w:val="00630ABF"/>
    <w:rsid w:val="00631730"/>
    <w:rsid w:val="00633C0D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6ED"/>
    <w:rsid w:val="006B442B"/>
    <w:rsid w:val="006B5FCE"/>
    <w:rsid w:val="006B7E6B"/>
    <w:rsid w:val="006C1488"/>
    <w:rsid w:val="006C3B4F"/>
    <w:rsid w:val="006C4A51"/>
    <w:rsid w:val="006E18DC"/>
    <w:rsid w:val="006E6E02"/>
    <w:rsid w:val="006F5B29"/>
    <w:rsid w:val="007019EB"/>
    <w:rsid w:val="0070483D"/>
    <w:rsid w:val="007077A4"/>
    <w:rsid w:val="007111FC"/>
    <w:rsid w:val="0071136F"/>
    <w:rsid w:val="00726034"/>
    <w:rsid w:val="007316F3"/>
    <w:rsid w:val="00733B95"/>
    <w:rsid w:val="00733CBD"/>
    <w:rsid w:val="007341D8"/>
    <w:rsid w:val="0073437C"/>
    <w:rsid w:val="00734741"/>
    <w:rsid w:val="00735F20"/>
    <w:rsid w:val="00743B4C"/>
    <w:rsid w:val="00745C81"/>
    <w:rsid w:val="00746309"/>
    <w:rsid w:val="00757332"/>
    <w:rsid w:val="007579F8"/>
    <w:rsid w:val="00772C22"/>
    <w:rsid w:val="00774C33"/>
    <w:rsid w:val="00781F8C"/>
    <w:rsid w:val="00790FD8"/>
    <w:rsid w:val="007951A8"/>
    <w:rsid w:val="007A063C"/>
    <w:rsid w:val="007A1CED"/>
    <w:rsid w:val="007A5CA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46077"/>
    <w:rsid w:val="008470CF"/>
    <w:rsid w:val="00855385"/>
    <w:rsid w:val="008563F7"/>
    <w:rsid w:val="00857DC2"/>
    <w:rsid w:val="00862D39"/>
    <w:rsid w:val="00864681"/>
    <w:rsid w:val="00866A4D"/>
    <w:rsid w:val="00871379"/>
    <w:rsid w:val="0088212B"/>
    <w:rsid w:val="00884ADB"/>
    <w:rsid w:val="00886F96"/>
    <w:rsid w:val="008914F6"/>
    <w:rsid w:val="00894D90"/>
    <w:rsid w:val="008A1B9A"/>
    <w:rsid w:val="008A56F3"/>
    <w:rsid w:val="008B6B74"/>
    <w:rsid w:val="008C4BAB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81F4D"/>
    <w:rsid w:val="009827E2"/>
    <w:rsid w:val="009839C1"/>
    <w:rsid w:val="0098674F"/>
    <w:rsid w:val="009915BE"/>
    <w:rsid w:val="009920A7"/>
    <w:rsid w:val="009D20B9"/>
    <w:rsid w:val="009D4DE9"/>
    <w:rsid w:val="009E63E9"/>
    <w:rsid w:val="009F16EB"/>
    <w:rsid w:val="00A10458"/>
    <w:rsid w:val="00A11A32"/>
    <w:rsid w:val="00A12BAC"/>
    <w:rsid w:val="00A13F49"/>
    <w:rsid w:val="00A3194F"/>
    <w:rsid w:val="00A36E79"/>
    <w:rsid w:val="00A40B5D"/>
    <w:rsid w:val="00A44C5A"/>
    <w:rsid w:val="00A516A8"/>
    <w:rsid w:val="00A522E5"/>
    <w:rsid w:val="00A53628"/>
    <w:rsid w:val="00A600C7"/>
    <w:rsid w:val="00A6223A"/>
    <w:rsid w:val="00A74A92"/>
    <w:rsid w:val="00A8704B"/>
    <w:rsid w:val="00A91A09"/>
    <w:rsid w:val="00A922E4"/>
    <w:rsid w:val="00AA0C06"/>
    <w:rsid w:val="00AA285A"/>
    <w:rsid w:val="00AA5E5F"/>
    <w:rsid w:val="00AB2297"/>
    <w:rsid w:val="00AB46C7"/>
    <w:rsid w:val="00AB46DC"/>
    <w:rsid w:val="00AB5B28"/>
    <w:rsid w:val="00AB7E62"/>
    <w:rsid w:val="00AD162F"/>
    <w:rsid w:val="00AD2619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35DA0"/>
    <w:rsid w:val="00B36CA4"/>
    <w:rsid w:val="00B40D41"/>
    <w:rsid w:val="00B4162C"/>
    <w:rsid w:val="00B430B7"/>
    <w:rsid w:val="00B448B5"/>
    <w:rsid w:val="00B457AA"/>
    <w:rsid w:val="00B50F42"/>
    <w:rsid w:val="00B62221"/>
    <w:rsid w:val="00B73DF5"/>
    <w:rsid w:val="00B7795F"/>
    <w:rsid w:val="00B8159B"/>
    <w:rsid w:val="00B8344E"/>
    <w:rsid w:val="00B85D2F"/>
    <w:rsid w:val="00B86DD9"/>
    <w:rsid w:val="00B86F7E"/>
    <w:rsid w:val="00B920F0"/>
    <w:rsid w:val="00BB5DED"/>
    <w:rsid w:val="00BC0B4C"/>
    <w:rsid w:val="00BD3EF6"/>
    <w:rsid w:val="00BE426A"/>
    <w:rsid w:val="00BF4692"/>
    <w:rsid w:val="00BF6BBA"/>
    <w:rsid w:val="00BF71DE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E30F0"/>
    <w:rsid w:val="00CE4045"/>
    <w:rsid w:val="00CE405B"/>
    <w:rsid w:val="00CE6C3C"/>
    <w:rsid w:val="00CF74A1"/>
    <w:rsid w:val="00D02195"/>
    <w:rsid w:val="00D04B02"/>
    <w:rsid w:val="00D15072"/>
    <w:rsid w:val="00D23BFF"/>
    <w:rsid w:val="00D24F2C"/>
    <w:rsid w:val="00D363F6"/>
    <w:rsid w:val="00D432C5"/>
    <w:rsid w:val="00D54AF3"/>
    <w:rsid w:val="00D55167"/>
    <w:rsid w:val="00D60F56"/>
    <w:rsid w:val="00D70DE2"/>
    <w:rsid w:val="00D755D5"/>
    <w:rsid w:val="00D7774C"/>
    <w:rsid w:val="00D82992"/>
    <w:rsid w:val="00D84305"/>
    <w:rsid w:val="00D95C4D"/>
    <w:rsid w:val="00DA3B3F"/>
    <w:rsid w:val="00DA58E9"/>
    <w:rsid w:val="00DB0D93"/>
    <w:rsid w:val="00DC09F3"/>
    <w:rsid w:val="00DC4E75"/>
    <w:rsid w:val="00DC6680"/>
    <w:rsid w:val="00DC6D65"/>
    <w:rsid w:val="00DC7DEF"/>
    <w:rsid w:val="00DD070E"/>
    <w:rsid w:val="00DE180B"/>
    <w:rsid w:val="00DE32B1"/>
    <w:rsid w:val="00DE6E01"/>
    <w:rsid w:val="00DF6D18"/>
    <w:rsid w:val="00E043FD"/>
    <w:rsid w:val="00E05EFF"/>
    <w:rsid w:val="00E106AA"/>
    <w:rsid w:val="00E1216F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5363"/>
    <w:rsid w:val="00F25415"/>
    <w:rsid w:val="00F27CBB"/>
    <w:rsid w:val="00F30FF7"/>
    <w:rsid w:val="00F322B8"/>
    <w:rsid w:val="00F34740"/>
    <w:rsid w:val="00F37A6B"/>
    <w:rsid w:val="00F417BC"/>
    <w:rsid w:val="00F54F87"/>
    <w:rsid w:val="00F6018E"/>
    <w:rsid w:val="00F614D5"/>
    <w:rsid w:val="00F64B14"/>
    <w:rsid w:val="00F672F4"/>
    <w:rsid w:val="00F73D45"/>
    <w:rsid w:val="00F753E6"/>
    <w:rsid w:val="00F82D16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1601A2FB-4725-4894-A566-5E74E78E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0D4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0044"/>
    <w:pPr>
      <w:keepNext/>
      <w:keepLines/>
      <w:numPr>
        <w:numId w:val="1"/>
      </w:numPr>
      <w:spacing w:before="480"/>
      <w:ind w:firstLine="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0044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17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\WA101\labmanual\English\WA10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2F7BA4-81F9-4C45-AF4E-C0A9F0C33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WA101Template.dotx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Greg Landry</cp:lastModifiedBy>
  <cp:revision>1</cp:revision>
  <cp:lastPrinted>2017-09-01T23:21:00Z</cp:lastPrinted>
  <dcterms:created xsi:type="dcterms:W3CDTF">2017-09-12T21:48:00Z</dcterms:created>
  <dcterms:modified xsi:type="dcterms:W3CDTF">2017-09-12T21:49:00Z</dcterms:modified>
</cp:coreProperties>
</file>