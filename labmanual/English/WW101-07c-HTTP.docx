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C93876" w14:textId="16D2147D" w:rsidR="003E3652" w:rsidRDefault="007E0232" w:rsidP="003E3652">
      <w:pPr>
        <w:pStyle w:val="Heading1"/>
      </w:pPr>
      <w:r>
        <w:t xml:space="preserve">Chapter </w:t>
      </w:r>
      <w:r w:rsidR="009827E2">
        <w:t>7c</w:t>
      </w:r>
      <w:r>
        <w:t xml:space="preserve">: </w:t>
      </w:r>
      <w:r w:rsidR="0040035E">
        <w:t>Cloud Connectivity</w:t>
      </w:r>
      <w:r w:rsidR="001E500C">
        <w:t xml:space="preserve"> using </w:t>
      </w:r>
      <w:r w:rsidR="004D532F">
        <w:t>HTTP</w:t>
      </w:r>
    </w:p>
    <w:p w14:paraId="35D1ADBC" w14:textId="32795840" w:rsidR="00CB3ED0" w:rsidRDefault="00CB3ED0" w:rsidP="00CB3ED0">
      <w:pPr>
        <w:pStyle w:val="Heading2"/>
      </w:pPr>
      <w:r>
        <w:t>Objective</w:t>
      </w:r>
    </w:p>
    <w:p w14:paraId="0828F645" w14:textId="77777777" w:rsidR="00182794" w:rsidRDefault="003D39DA" w:rsidP="003D39DA">
      <w:r>
        <w:t xml:space="preserve">At this end of Chapter </w:t>
      </w:r>
      <w:r w:rsidR="009827E2">
        <w:t>7c</w:t>
      </w:r>
      <w:r>
        <w:t xml:space="preserve"> you will</w:t>
      </w:r>
      <w:r w:rsidR="0001761C">
        <w:t xml:space="preserve"> understand </w:t>
      </w:r>
    </w:p>
    <w:p w14:paraId="57DE1C76" w14:textId="558605FE" w:rsidR="00182794" w:rsidRDefault="00182794" w:rsidP="00182794">
      <w:pPr>
        <w:pStyle w:val="ListParagraph"/>
        <w:numPr>
          <w:ilvl w:val="0"/>
          <w:numId w:val="27"/>
        </w:numPr>
      </w:pPr>
      <w:r>
        <w:t xml:space="preserve">The </w:t>
      </w:r>
      <w:r w:rsidR="00735F20">
        <w:t xml:space="preserve">HTTP </w:t>
      </w:r>
      <w:r>
        <w:t xml:space="preserve">protocol </w:t>
      </w:r>
    </w:p>
    <w:p w14:paraId="32EC78C7" w14:textId="6C0BAE05" w:rsidR="00D95C4D" w:rsidRDefault="00D95C4D" w:rsidP="00182794">
      <w:pPr>
        <w:pStyle w:val="ListParagraph"/>
        <w:numPr>
          <w:ilvl w:val="0"/>
          <w:numId w:val="27"/>
        </w:numPr>
      </w:pPr>
      <w:r>
        <w:t>How to create a</w:t>
      </w:r>
      <w:r w:rsidR="00886F96">
        <w:t>n</w:t>
      </w:r>
      <w:r>
        <w:t xml:space="preserve"> HTTPS </w:t>
      </w:r>
      <w:r w:rsidR="00886F96">
        <w:t xml:space="preserve">connection </w:t>
      </w:r>
      <w:r>
        <w:t>using TLS</w:t>
      </w:r>
    </w:p>
    <w:p w14:paraId="352C7742" w14:textId="2CE26DB8" w:rsidR="00301AE7" w:rsidRDefault="00D95C4D" w:rsidP="00301AE7">
      <w:pPr>
        <w:pStyle w:val="ListParagraph"/>
        <w:numPr>
          <w:ilvl w:val="0"/>
          <w:numId w:val="27"/>
        </w:numPr>
      </w:pPr>
      <w:r>
        <w:t>What an X.509 certificate is and how to store it in the DCT</w:t>
      </w:r>
    </w:p>
    <w:p w14:paraId="0EBA5CDE" w14:textId="067B1859" w:rsidR="00182794" w:rsidRDefault="00182794" w:rsidP="00182794">
      <w:pPr>
        <w:pStyle w:val="ListParagraph"/>
        <w:numPr>
          <w:ilvl w:val="0"/>
          <w:numId w:val="27"/>
        </w:numPr>
      </w:pPr>
      <w:r>
        <w:t>H</w:t>
      </w:r>
      <w:r w:rsidR="0001761C">
        <w:t>ow to use HTTP</w:t>
      </w:r>
      <w:r w:rsidR="009D4DE9">
        <w:t xml:space="preserve">(s) </w:t>
      </w:r>
      <w:r w:rsidR="0001761C">
        <w:t xml:space="preserve">to </w:t>
      </w:r>
      <w:r w:rsidR="00416612">
        <w:t xml:space="preserve">read &amp; </w:t>
      </w:r>
      <w:r w:rsidR="0001761C">
        <w:t xml:space="preserve">write data to the </w:t>
      </w:r>
      <w:r w:rsidR="009D4DE9">
        <w:t>C</w:t>
      </w:r>
      <w:r w:rsidR="0001761C">
        <w:t>loud</w:t>
      </w:r>
      <w:r w:rsidR="00D95C4D">
        <w:t xml:space="preserve"> using RESTful APIs</w:t>
      </w:r>
    </w:p>
    <w:p w14:paraId="0334CD96" w14:textId="1BBFAA6B" w:rsidR="00DE32B1" w:rsidRDefault="00DE32B1" w:rsidP="00182794">
      <w:pPr>
        <w:pStyle w:val="ListParagraph"/>
        <w:numPr>
          <w:ilvl w:val="0"/>
          <w:numId w:val="27"/>
        </w:numPr>
      </w:pPr>
      <w:r>
        <w:t>How to create a JSON message and send it using HTTP(s)</w:t>
      </w:r>
    </w:p>
    <w:p w14:paraId="1C0A2912" w14:textId="36FE4C0F" w:rsidR="00301AE7" w:rsidRDefault="00301AE7" w:rsidP="00301AE7">
      <w:pPr>
        <w:pStyle w:val="ListParagraph"/>
        <w:numPr>
          <w:ilvl w:val="0"/>
          <w:numId w:val="27"/>
        </w:numPr>
      </w:pPr>
      <w:r>
        <w:t>Using other WEBAPIs</w:t>
      </w:r>
    </w:p>
    <w:p w14:paraId="75AFC410" w14:textId="34E67E2D" w:rsidR="00EB629E" w:rsidRDefault="00EB629E" w:rsidP="00CB3ED0">
      <w:pPr>
        <w:pStyle w:val="Heading2"/>
      </w:pPr>
      <w:r>
        <w:t>Time</w:t>
      </w:r>
      <w:r w:rsidR="00593945">
        <w:t>: 4 Hours</w:t>
      </w:r>
    </w:p>
    <w:p w14:paraId="4802C822" w14:textId="77777777" w:rsidR="00CB3ED0" w:rsidRDefault="00CB3ED0" w:rsidP="00CB3ED0">
      <w:pPr>
        <w:pStyle w:val="Heading2"/>
      </w:pPr>
      <w:r>
        <w:t>Fundamentals</w:t>
      </w:r>
    </w:p>
    <w:p w14:paraId="0ECD7F7F" w14:textId="486C6466" w:rsidR="00583ABA" w:rsidRDefault="00D54AF3" w:rsidP="00DC7DEF">
      <w:pPr>
        <w:pStyle w:val="Heading3"/>
      </w:pPr>
      <w:r>
        <w:t>HTTP</w:t>
      </w:r>
    </w:p>
    <w:p w14:paraId="18632CA9" w14:textId="77777777" w:rsidR="00C94457" w:rsidRDefault="00C94457" w:rsidP="00C94457">
      <w:r>
        <w:t>URL</w:t>
      </w:r>
    </w:p>
    <w:p w14:paraId="7CA1FDC9" w14:textId="2FB51275" w:rsidR="00C94457" w:rsidRDefault="00C94457" w:rsidP="00C94457">
      <w:r>
        <w:t>Options</w:t>
      </w:r>
    </w:p>
    <w:p w14:paraId="5091DBC8" w14:textId="2EC2AC22" w:rsidR="00C94457" w:rsidRDefault="00C94457" w:rsidP="00C94457">
      <w:r>
        <w:t>Header</w:t>
      </w:r>
    </w:p>
    <w:p w14:paraId="06A97A3A" w14:textId="7D525C81" w:rsidR="00C94457" w:rsidRPr="00C94457" w:rsidRDefault="00C94457" w:rsidP="00C94457">
      <w:r>
        <w:t>Operation</w:t>
      </w:r>
    </w:p>
    <w:p w14:paraId="1CB1E8E5" w14:textId="579DA404" w:rsidR="00B007E5" w:rsidRDefault="002C32EA" w:rsidP="00B007E5">
      <w:pPr>
        <w:pStyle w:val="Heading3"/>
      </w:pPr>
      <w:bookmarkStart w:id="0" w:name="_GoBack"/>
      <w:bookmarkEnd w:id="0"/>
      <w:r>
        <w:t>REST</w:t>
      </w:r>
      <w:r w:rsidR="00B36CA4">
        <w:t xml:space="preserve"> &amp; </w:t>
      </w:r>
      <w:r w:rsidR="00B007E5">
        <w:t>RESTful APIs</w:t>
      </w:r>
    </w:p>
    <w:p w14:paraId="4F7173CB" w14:textId="77777777" w:rsidR="00AD2619" w:rsidRDefault="00AD2619" w:rsidP="00B007E5">
      <w:r>
        <w:t xml:space="preserve">Representational State Transform (REST) </w:t>
      </w:r>
    </w:p>
    <w:p w14:paraId="589D1F6D" w14:textId="77777777" w:rsidR="00AD2619" w:rsidRDefault="00AD2619" w:rsidP="00B007E5"/>
    <w:p w14:paraId="55AA021F" w14:textId="4E742430" w:rsidR="00B007E5" w:rsidRDefault="00B007E5" w:rsidP="00B007E5">
      <w:r w:rsidRPr="00B007E5">
        <w:t>REST-compliant Web services allow requesting systems to access and manipulate textual representations of Web resources using a uniform and predefined set of stateless operations.</w:t>
      </w:r>
    </w:p>
    <w:p w14:paraId="2ED6D9FE" w14:textId="77777777" w:rsidR="00B007E5" w:rsidRDefault="00B007E5" w:rsidP="00B007E5"/>
    <w:p w14:paraId="61160976" w14:textId="42BBA18A" w:rsidR="00B2240E" w:rsidRDefault="00B2240E" w:rsidP="00B007E5">
      <w:r w:rsidRPr="00B2240E">
        <w:t>https://en.wikipedia.org/wiki/Representational_state_transfer</w:t>
      </w:r>
    </w:p>
    <w:p w14:paraId="0C41C075" w14:textId="755F075B" w:rsidR="002C32EA" w:rsidRDefault="002C32EA" w:rsidP="00B007E5">
      <w:r w:rsidRPr="002C32EA">
        <w:t>http://www.ics.uci.edu/~fielding/pubs/dissertation/rest_arch_style.htm</w:t>
      </w:r>
    </w:p>
    <w:p w14:paraId="183CF54B" w14:textId="51AD0CD8" w:rsidR="00B36CA4" w:rsidRPr="00B36CA4" w:rsidRDefault="00B36CA4" w:rsidP="00B007E5">
      <w:r w:rsidRPr="00B36CA4">
        <w:t>http://www.restapitutorial.com/lessons/whatisrest.html</w:t>
      </w:r>
    </w:p>
    <w:p w14:paraId="433A016F" w14:textId="7F626A73" w:rsidR="000322CB" w:rsidRDefault="000322CB" w:rsidP="00B007E5">
      <w:r>
        <w:t>Use and HTTP action (GET, POST, PUT, DELETE</w:t>
      </w:r>
      <w:r w:rsidR="00846077">
        <w:t>, PATCH) to a URI (URL)</w:t>
      </w:r>
    </w:p>
    <w:p w14:paraId="4CDC899E" w14:textId="3C34FB68" w:rsidR="00112EEC" w:rsidRDefault="00B007E5" w:rsidP="00112EEC">
      <w:pPr>
        <w:pStyle w:val="Heading4"/>
      </w:pPr>
      <w:r>
        <w:t>RESTful APIs</w:t>
      </w:r>
    </w:p>
    <w:p w14:paraId="40A438EE" w14:textId="77777777" w:rsidR="002C32EA" w:rsidRDefault="002C32EA" w:rsidP="00B007E5">
      <w:r>
        <w:t>Uniform interface</w:t>
      </w:r>
    </w:p>
    <w:p w14:paraId="32BD8D75" w14:textId="6AA5202E" w:rsidR="002C32EA" w:rsidRDefault="002C32EA" w:rsidP="00B007E5">
      <w:r>
        <w:t>HTTP actions (Get, Put, Post, Delete)</w:t>
      </w:r>
    </w:p>
    <w:p w14:paraId="5BD068F7" w14:textId="6EAB6161" w:rsidR="002C32EA" w:rsidRDefault="002C32EA" w:rsidP="00B007E5">
      <w:r>
        <w:t>URIs are resource names</w:t>
      </w:r>
    </w:p>
    <w:p w14:paraId="6557A6EB" w14:textId="2DCA9360" w:rsidR="002C32EA" w:rsidRDefault="002C32EA" w:rsidP="00B007E5">
      <w:r>
        <w:t>Stateless</w:t>
      </w:r>
    </w:p>
    <w:p w14:paraId="2EF3D05E" w14:textId="6B5EE2C7" w:rsidR="002C32EA" w:rsidRDefault="002C32EA" w:rsidP="00B007E5">
      <w:r>
        <w:t xml:space="preserve">Each message is </w:t>
      </w:r>
      <w:proofErr w:type="spellStart"/>
      <w:r>
        <w:t>self descriptive</w:t>
      </w:r>
      <w:proofErr w:type="spellEnd"/>
      <w:r>
        <w:t>… the server doesn’t maintain client state … implies state is kept on client and the requests are complete</w:t>
      </w:r>
    </w:p>
    <w:p w14:paraId="43123D68" w14:textId="4F84A67C" w:rsidR="002C32EA" w:rsidRDefault="002C32EA" w:rsidP="00B007E5">
      <w:r>
        <w:t>Cacheable</w:t>
      </w:r>
    </w:p>
    <w:p w14:paraId="41095467" w14:textId="69FEB9D2" w:rsidR="002C32EA" w:rsidRDefault="002C32EA" w:rsidP="00B007E5">
      <w:r>
        <w:t xml:space="preserve">Server responses are cacheable (implicitly, explicitly or negotiated) </w:t>
      </w:r>
    </w:p>
    <w:p w14:paraId="34D38C63" w14:textId="49FD7ADF" w:rsidR="002C32EA" w:rsidRDefault="002C32EA" w:rsidP="00B007E5">
      <w:r>
        <w:t>Client-Server</w:t>
      </w:r>
    </w:p>
    <w:p w14:paraId="6A2E42B4" w14:textId="41869B0A" w:rsidR="002C32EA" w:rsidRDefault="002C32EA" w:rsidP="00B007E5">
      <w:r>
        <w:t>Assume that the system is disconnected</w:t>
      </w:r>
    </w:p>
    <w:p w14:paraId="0409F66A" w14:textId="0D3EE5FA" w:rsidR="002C32EA" w:rsidRDefault="002C32EA" w:rsidP="00B007E5">
      <w:r>
        <w:t>HTTP is the interface between the client and server</w:t>
      </w:r>
    </w:p>
    <w:p w14:paraId="322ED711" w14:textId="198CE1FC" w:rsidR="002C32EA" w:rsidRDefault="002C32EA" w:rsidP="00B007E5">
      <w:r>
        <w:lastRenderedPageBreak/>
        <w:t>Layered System</w:t>
      </w:r>
    </w:p>
    <w:p w14:paraId="6C2B8D1F" w14:textId="3C18E850" w:rsidR="002C32EA" w:rsidRDefault="002C32EA" w:rsidP="00B007E5">
      <w:r>
        <w:t>Client can’t assume direct connection (can be multiple layers between)</w:t>
      </w:r>
    </w:p>
    <w:p w14:paraId="68AA7735" w14:textId="229527AC" w:rsidR="002C32EA" w:rsidRDefault="002C32EA" w:rsidP="00B007E5">
      <w:r>
        <w:t>Scalability</w:t>
      </w:r>
    </w:p>
    <w:p w14:paraId="1C5F92BB" w14:textId="6EE90717" w:rsidR="002C32EA" w:rsidRDefault="002C32EA" w:rsidP="00B007E5">
      <w:r>
        <w:t>Code on Demand (optional)</w:t>
      </w:r>
    </w:p>
    <w:p w14:paraId="59AA220C" w14:textId="5B3F8A60" w:rsidR="002C32EA" w:rsidRDefault="002C32EA" w:rsidP="00B007E5">
      <w:r>
        <w:t>Logic can be transferred to the client</w:t>
      </w:r>
    </w:p>
    <w:p w14:paraId="73112F91" w14:textId="056C451E" w:rsidR="0037207F" w:rsidRPr="0037207F" w:rsidRDefault="00D54AF3" w:rsidP="002C32EA">
      <w:pPr>
        <w:pStyle w:val="Heading3"/>
      </w:pPr>
      <w:r>
        <w:t>JSON</w:t>
      </w:r>
    </w:p>
    <w:p w14:paraId="478BB1A2" w14:textId="5D963F87" w:rsidR="00227150" w:rsidRDefault="00227150" w:rsidP="00227150">
      <w:pPr>
        <w:pStyle w:val="Heading2"/>
      </w:pPr>
      <w:r>
        <w:t>Exercise(s)</w:t>
      </w:r>
    </w:p>
    <w:p w14:paraId="1FCC3044" w14:textId="521073DF" w:rsidR="00D54AF3" w:rsidRDefault="00D54AF3" w:rsidP="00D54AF3">
      <w:pPr>
        <w:pStyle w:val="Heading3"/>
      </w:pPr>
      <w:r>
        <w:t>Example.com</w:t>
      </w:r>
    </w:p>
    <w:p w14:paraId="767A6F65" w14:textId="110A378A" w:rsidR="00D54AF3" w:rsidRDefault="00D54AF3" w:rsidP="00D54AF3">
      <w:pPr>
        <w:pStyle w:val="Heading3"/>
      </w:pPr>
      <w:r>
        <w:t>Httpbin.org</w:t>
      </w:r>
    </w:p>
    <w:p w14:paraId="335CFAB1" w14:textId="77777777" w:rsidR="00D54AF3" w:rsidRDefault="00D54AF3" w:rsidP="00D54AF3">
      <w:pPr>
        <w:pStyle w:val="Heading3"/>
      </w:pPr>
    </w:p>
    <w:p w14:paraId="65FCDD10" w14:textId="77777777" w:rsidR="00857DC2" w:rsidRDefault="00857DC2" w:rsidP="00857DC2">
      <w:pPr>
        <w:pStyle w:val="Heading2"/>
      </w:pPr>
      <w:r>
        <w:t>Related Example “Apps”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3"/>
        <w:gridCol w:w="4094"/>
      </w:tblGrid>
      <w:tr w:rsidR="00857DC2" w14:paraId="28DB4A7A" w14:textId="77777777" w:rsidTr="00857DC2">
        <w:trPr>
          <w:trHeight w:val="356"/>
        </w:trPr>
        <w:tc>
          <w:tcPr>
            <w:tcW w:w="4093" w:type="dxa"/>
          </w:tcPr>
          <w:p w14:paraId="30B9A1AE" w14:textId="77777777" w:rsidR="00857DC2" w:rsidRPr="00ED587E" w:rsidRDefault="00857DC2" w:rsidP="00857DC2">
            <w:pPr>
              <w:jc w:val="center"/>
              <w:rPr>
                <w:b/>
              </w:rPr>
            </w:pPr>
            <w:r w:rsidRPr="00ED587E">
              <w:rPr>
                <w:b/>
              </w:rPr>
              <w:t>App Name</w:t>
            </w:r>
          </w:p>
        </w:tc>
        <w:tc>
          <w:tcPr>
            <w:tcW w:w="4094" w:type="dxa"/>
          </w:tcPr>
          <w:p w14:paraId="5C7C5525" w14:textId="77777777" w:rsidR="00857DC2" w:rsidRPr="00ED587E" w:rsidRDefault="00857DC2" w:rsidP="00857DC2">
            <w:pPr>
              <w:jc w:val="center"/>
              <w:rPr>
                <w:b/>
              </w:rPr>
            </w:pPr>
            <w:r w:rsidRPr="00ED587E">
              <w:rPr>
                <w:b/>
              </w:rPr>
              <w:t>Function</w:t>
            </w:r>
          </w:p>
        </w:tc>
      </w:tr>
      <w:tr w:rsidR="00857DC2" w14:paraId="7767666F" w14:textId="77777777" w:rsidTr="00857DC2">
        <w:trPr>
          <w:trHeight w:val="356"/>
        </w:trPr>
        <w:tc>
          <w:tcPr>
            <w:tcW w:w="4093" w:type="dxa"/>
          </w:tcPr>
          <w:p w14:paraId="7FC50295" w14:textId="1F8023CD" w:rsidR="00857DC2" w:rsidRDefault="004D532F" w:rsidP="00857DC2">
            <w:proofErr w:type="spellStart"/>
            <w:r>
              <w:t>http_sever_sent_events</w:t>
            </w:r>
            <w:proofErr w:type="spellEnd"/>
          </w:p>
        </w:tc>
        <w:tc>
          <w:tcPr>
            <w:tcW w:w="4094" w:type="dxa"/>
          </w:tcPr>
          <w:p w14:paraId="44010D48" w14:textId="29B0315F" w:rsidR="00857DC2" w:rsidRDefault="004D532F" w:rsidP="00857DC2">
            <w:r w:rsidRPr="004D532F">
              <w:t>starts, pings gateway, then starts AP</w:t>
            </w:r>
          </w:p>
        </w:tc>
      </w:tr>
      <w:tr w:rsidR="00857DC2" w14:paraId="2595BE22" w14:textId="77777777" w:rsidTr="00857DC2">
        <w:trPr>
          <w:trHeight w:val="356"/>
        </w:trPr>
        <w:tc>
          <w:tcPr>
            <w:tcW w:w="4093" w:type="dxa"/>
          </w:tcPr>
          <w:p w14:paraId="54D1A403" w14:textId="1BC6A7E5" w:rsidR="00857DC2" w:rsidRDefault="004D532F" w:rsidP="00857DC2">
            <w:proofErr w:type="spellStart"/>
            <w:r>
              <w:t>httpbin_org</w:t>
            </w:r>
            <w:proofErr w:type="spellEnd"/>
          </w:p>
        </w:tc>
        <w:tc>
          <w:tcPr>
            <w:tcW w:w="4094" w:type="dxa"/>
          </w:tcPr>
          <w:p w14:paraId="098DF251" w14:textId="0D8DF7F1" w:rsidR="00857DC2" w:rsidRDefault="004D532F" w:rsidP="00857DC2">
            <w:r>
              <w:t>Use HTTPS to get data from httpbin.org</w:t>
            </w:r>
          </w:p>
        </w:tc>
      </w:tr>
      <w:tr w:rsidR="00A12BAC" w14:paraId="417704E8" w14:textId="77777777" w:rsidTr="00857DC2">
        <w:trPr>
          <w:trHeight w:val="356"/>
        </w:trPr>
        <w:tc>
          <w:tcPr>
            <w:tcW w:w="4093" w:type="dxa"/>
          </w:tcPr>
          <w:p w14:paraId="6A977A3C" w14:textId="1A6D9A1E" w:rsidR="00A12BAC" w:rsidRDefault="004D532F" w:rsidP="00857DC2">
            <w:proofErr w:type="spellStart"/>
            <w:r>
              <w:t>https_client</w:t>
            </w:r>
            <w:proofErr w:type="spellEnd"/>
          </w:p>
        </w:tc>
        <w:tc>
          <w:tcPr>
            <w:tcW w:w="4094" w:type="dxa"/>
          </w:tcPr>
          <w:p w14:paraId="50394E20" w14:textId="198655EF" w:rsidR="00A12BAC" w:rsidRDefault="004D532F" w:rsidP="00857DC2">
            <w:r>
              <w:t>Use HTTPS to get data from google HTTPS server and print it to the screen</w:t>
            </w:r>
          </w:p>
        </w:tc>
      </w:tr>
      <w:tr w:rsidR="00A12BAC" w14:paraId="1D651463" w14:textId="77777777" w:rsidTr="00857DC2">
        <w:trPr>
          <w:trHeight w:val="356"/>
        </w:trPr>
        <w:tc>
          <w:tcPr>
            <w:tcW w:w="4093" w:type="dxa"/>
          </w:tcPr>
          <w:p w14:paraId="0899967A" w14:textId="519B7AA7" w:rsidR="00A12BAC" w:rsidRDefault="004D532F" w:rsidP="00857DC2">
            <w:proofErr w:type="spellStart"/>
            <w:r>
              <w:t>http_server</w:t>
            </w:r>
            <w:proofErr w:type="spellEnd"/>
          </w:p>
        </w:tc>
        <w:tc>
          <w:tcPr>
            <w:tcW w:w="4094" w:type="dxa"/>
          </w:tcPr>
          <w:p w14:paraId="072E7C59" w14:textId="54BD47C9" w:rsidR="00A12BAC" w:rsidRDefault="004D532F" w:rsidP="00857DC2">
            <w:r>
              <w:t>WICED Station with an HTTP Server running</w:t>
            </w:r>
          </w:p>
        </w:tc>
      </w:tr>
    </w:tbl>
    <w:p w14:paraId="7CABD45F" w14:textId="77777777" w:rsidR="00857DC2" w:rsidRDefault="00857DC2" w:rsidP="00857DC2">
      <w:pPr>
        <w:pStyle w:val="Heading2"/>
      </w:pPr>
    </w:p>
    <w:p w14:paraId="66FF3F4A" w14:textId="77777777" w:rsidR="00857DC2" w:rsidRDefault="00857DC2" w:rsidP="00857DC2">
      <w:pPr>
        <w:rPr>
          <w:rFonts w:ascii="Cambria" w:eastAsia="Times New Roman" w:hAnsi="Cambria"/>
          <w:color w:val="4F81BD"/>
          <w:sz w:val="26"/>
          <w:szCs w:val="26"/>
        </w:rPr>
      </w:pPr>
      <w:r>
        <w:br w:type="page"/>
      </w:r>
    </w:p>
    <w:p w14:paraId="692BE09B" w14:textId="77777777" w:rsidR="00857DC2" w:rsidRPr="00ED587E" w:rsidRDefault="00857DC2" w:rsidP="00857DC2">
      <w:pPr>
        <w:pStyle w:val="Heading2"/>
      </w:pPr>
      <w:r>
        <w:lastRenderedPageBreak/>
        <w:t>Known Errata + Enhancements + Comments</w:t>
      </w:r>
    </w:p>
    <w:p w14:paraId="53549BA2" w14:textId="77777777" w:rsidR="00857DC2" w:rsidRDefault="00857DC2" w:rsidP="00857DC2">
      <w:pPr>
        <w:rPr>
          <w:rFonts w:ascii="Cambria" w:eastAsia="Times New Roman" w:hAnsi="Cambria"/>
          <w:color w:val="4F81BD"/>
          <w:sz w:val="26"/>
          <w:szCs w:val="26"/>
        </w:rPr>
      </w:pPr>
    </w:p>
    <w:p w14:paraId="6FE38352" w14:textId="77777777" w:rsidR="00857DC2" w:rsidRPr="00EA3E92" w:rsidRDefault="00857DC2" w:rsidP="00857DC2">
      <w:pPr>
        <w:ind w:left="360"/>
      </w:pPr>
    </w:p>
    <w:p w14:paraId="51799040" w14:textId="77777777" w:rsidR="00857DC2" w:rsidRDefault="00857DC2" w:rsidP="00857DC2"/>
    <w:sectPr w:rsidR="00857DC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3553DC" w14:textId="77777777" w:rsidR="00A6223A" w:rsidRDefault="00A6223A" w:rsidP="00093A9C">
      <w:r>
        <w:separator/>
      </w:r>
    </w:p>
  </w:endnote>
  <w:endnote w:type="continuationSeparator" w:id="0">
    <w:p w14:paraId="4355F2DD" w14:textId="77777777" w:rsidR="00A6223A" w:rsidRDefault="00A6223A" w:rsidP="00093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84796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C29FDE6" w14:textId="0F193422" w:rsidR="0040035E" w:rsidRDefault="0040035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445DBC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445DBC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5581528" w14:textId="77777777" w:rsidR="0040035E" w:rsidRDefault="0040035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DBD07D" w14:textId="77777777" w:rsidR="00A6223A" w:rsidRDefault="00A6223A" w:rsidP="00093A9C">
      <w:r>
        <w:separator/>
      </w:r>
    </w:p>
  </w:footnote>
  <w:footnote w:type="continuationSeparator" w:id="0">
    <w:p w14:paraId="75F0EFA5" w14:textId="77777777" w:rsidR="00A6223A" w:rsidRDefault="00A6223A" w:rsidP="00093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42344"/>
    <w:multiLevelType w:val="hybridMultilevel"/>
    <w:tmpl w:val="E5663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94350F"/>
    <w:multiLevelType w:val="hybridMultilevel"/>
    <w:tmpl w:val="9CB8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0302BC"/>
    <w:multiLevelType w:val="hybridMultilevel"/>
    <w:tmpl w:val="334A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A82C44"/>
    <w:multiLevelType w:val="hybridMultilevel"/>
    <w:tmpl w:val="C1D2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6"/>
  </w:num>
  <w:num w:numId="2">
    <w:abstractNumId w:val="12"/>
  </w:num>
  <w:num w:numId="3">
    <w:abstractNumId w:val="7"/>
  </w:num>
  <w:num w:numId="4">
    <w:abstractNumId w:val="1"/>
  </w:num>
  <w:num w:numId="5">
    <w:abstractNumId w:val="24"/>
  </w:num>
  <w:num w:numId="6">
    <w:abstractNumId w:val="8"/>
  </w:num>
  <w:num w:numId="7">
    <w:abstractNumId w:val="22"/>
  </w:num>
  <w:num w:numId="8">
    <w:abstractNumId w:val="3"/>
  </w:num>
  <w:num w:numId="9">
    <w:abstractNumId w:val="16"/>
  </w:num>
  <w:num w:numId="10">
    <w:abstractNumId w:val="21"/>
  </w:num>
  <w:num w:numId="11">
    <w:abstractNumId w:val="0"/>
  </w:num>
  <w:num w:numId="12">
    <w:abstractNumId w:val="23"/>
  </w:num>
  <w:num w:numId="13">
    <w:abstractNumId w:val="11"/>
  </w:num>
  <w:num w:numId="14">
    <w:abstractNumId w:val="15"/>
  </w:num>
  <w:num w:numId="15">
    <w:abstractNumId w:val="20"/>
  </w:num>
  <w:num w:numId="16">
    <w:abstractNumId w:val="5"/>
  </w:num>
  <w:num w:numId="17">
    <w:abstractNumId w:val="13"/>
  </w:num>
  <w:num w:numId="18">
    <w:abstractNumId w:val="6"/>
  </w:num>
  <w:num w:numId="19">
    <w:abstractNumId w:val="4"/>
  </w:num>
  <w:num w:numId="20">
    <w:abstractNumId w:val="14"/>
  </w:num>
  <w:num w:numId="21">
    <w:abstractNumId w:val="25"/>
  </w:num>
  <w:num w:numId="22">
    <w:abstractNumId w:val="9"/>
  </w:num>
  <w:num w:numId="23">
    <w:abstractNumId w:val="18"/>
  </w:num>
  <w:num w:numId="24">
    <w:abstractNumId w:val="10"/>
  </w:num>
  <w:num w:numId="25">
    <w:abstractNumId w:val="2"/>
  </w:num>
  <w:num w:numId="26">
    <w:abstractNumId w:val="19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44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1761C"/>
    <w:rsid w:val="000322CB"/>
    <w:rsid w:val="00051E3C"/>
    <w:rsid w:val="00093229"/>
    <w:rsid w:val="00093A9C"/>
    <w:rsid w:val="00096E47"/>
    <w:rsid w:val="000A10C2"/>
    <w:rsid w:val="00112EEC"/>
    <w:rsid w:val="00167802"/>
    <w:rsid w:val="001769AE"/>
    <w:rsid w:val="00177F74"/>
    <w:rsid w:val="00182794"/>
    <w:rsid w:val="00193937"/>
    <w:rsid w:val="001C3071"/>
    <w:rsid w:val="001C41CE"/>
    <w:rsid w:val="001E500C"/>
    <w:rsid w:val="00227150"/>
    <w:rsid w:val="00266D14"/>
    <w:rsid w:val="0029288C"/>
    <w:rsid w:val="002A0254"/>
    <w:rsid w:val="002C32EA"/>
    <w:rsid w:val="002C5818"/>
    <w:rsid w:val="00301AE7"/>
    <w:rsid w:val="003445E6"/>
    <w:rsid w:val="00350E39"/>
    <w:rsid w:val="0037207F"/>
    <w:rsid w:val="003817F7"/>
    <w:rsid w:val="003853D7"/>
    <w:rsid w:val="0039793C"/>
    <w:rsid w:val="00397ACA"/>
    <w:rsid w:val="003D39DA"/>
    <w:rsid w:val="003E3652"/>
    <w:rsid w:val="003E39EE"/>
    <w:rsid w:val="003E6C7C"/>
    <w:rsid w:val="0040035E"/>
    <w:rsid w:val="004119D6"/>
    <w:rsid w:val="00416612"/>
    <w:rsid w:val="004320E0"/>
    <w:rsid w:val="00445DBC"/>
    <w:rsid w:val="004C42B9"/>
    <w:rsid w:val="004D3236"/>
    <w:rsid w:val="004D51FE"/>
    <w:rsid w:val="004D532F"/>
    <w:rsid w:val="004F02B0"/>
    <w:rsid w:val="005202BB"/>
    <w:rsid w:val="00536FB2"/>
    <w:rsid w:val="00542D5D"/>
    <w:rsid w:val="00583ABA"/>
    <w:rsid w:val="00593945"/>
    <w:rsid w:val="005C585F"/>
    <w:rsid w:val="005D48B6"/>
    <w:rsid w:val="005F3959"/>
    <w:rsid w:val="005F67C7"/>
    <w:rsid w:val="00625C0B"/>
    <w:rsid w:val="00640EA5"/>
    <w:rsid w:val="00653120"/>
    <w:rsid w:val="0065757C"/>
    <w:rsid w:val="00666361"/>
    <w:rsid w:val="006B442B"/>
    <w:rsid w:val="006B7E6B"/>
    <w:rsid w:val="006C4A51"/>
    <w:rsid w:val="00735F20"/>
    <w:rsid w:val="00757332"/>
    <w:rsid w:val="00774C33"/>
    <w:rsid w:val="00790FD8"/>
    <w:rsid w:val="007B104F"/>
    <w:rsid w:val="007E0232"/>
    <w:rsid w:val="00846077"/>
    <w:rsid w:val="00857DC2"/>
    <w:rsid w:val="00871379"/>
    <w:rsid w:val="00886F96"/>
    <w:rsid w:val="008A56F3"/>
    <w:rsid w:val="008B6B74"/>
    <w:rsid w:val="00914CE3"/>
    <w:rsid w:val="009600E6"/>
    <w:rsid w:val="009827E2"/>
    <w:rsid w:val="0098674F"/>
    <w:rsid w:val="009D4DE9"/>
    <w:rsid w:val="00A12BAC"/>
    <w:rsid w:val="00A6223A"/>
    <w:rsid w:val="00A74A92"/>
    <w:rsid w:val="00A8704B"/>
    <w:rsid w:val="00A922E4"/>
    <w:rsid w:val="00AD162F"/>
    <w:rsid w:val="00AD2619"/>
    <w:rsid w:val="00AE0CB0"/>
    <w:rsid w:val="00AE66A3"/>
    <w:rsid w:val="00B007E5"/>
    <w:rsid w:val="00B2240E"/>
    <w:rsid w:val="00B36CA4"/>
    <w:rsid w:val="00B73DF5"/>
    <w:rsid w:val="00B85D2F"/>
    <w:rsid w:val="00BF71DE"/>
    <w:rsid w:val="00C53A42"/>
    <w:rsid w:val="00C61F72"/>
    <w:rsid w:val="00C71CCA"/>
    <w:rsid w:val="00C8243B"/>
    <w:rsid w:val="00C94457"/>
    <w:rsid w:val="00CB3ED0"/>
    <w:rsid w:val="00D15072"/>
    <w:rsid w:val="00D23BFF"/>
    <w:rsid w:val="00D54AF3"/>
    <w:rsid w:val="00D95C4D"/>
    <w:rsid w:val="00DA3B3F"/>
    <w:rsid w:val="00DC7DEF"/>
    <w:rsid w:val="00DE180B"/>
    <w:rsid w:val="00DE32B1"/>
    <w:rsid w:val="00E043FD"/>
    <w:rsid w:val="00E05EFF"/>
    <w:rsid w:val="00E106AA"/>
    <w:rsid w:val="00E1216F"/>
    <w:rsid w:val="00E358FB"/>
    <w:rsid w:val="00E560BF"/>
    <w:rsid w:val="00E63761"/>
    <w:rsid w:val="00EA3E7C"/>
    <w:rsid w:val="00EA7CF5"/>
    <w:rsid w:val="00EB1C66"/>
    <w:rsid w:val="00EB48A8"/>
    <w:rsid w:val="00EB629E"/>
    <w:rsid w:val="00ED0FED"/>
    <w:rsid w:val="00ED5415"/>
    <w:rsid w:val="00F25363"/>
    <w:rsid w:val="00F25415"/>
    <w:rsid w:val="00F322B8"/>
    <w:rsid w:val="00F417BC"/>
    <w:rsid w:val="00F64B14"/>
    <w:rsid w:val="00F672F4"/>
    <w:rsid w:val="00F73D45"/>
    <w:rsid w:val="00F94CE2"/>
    <w:rsid w:val="00FB7D17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45DBC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22E4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2E4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2E4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445DB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45DBC"/>
  </w:style>
  <w:style w:type="paragraph" w:styleId="ListParagraph">
    <w:name w:val="List Paragraph"/>
    <w:basedOn w:val="Normal"/>
    <w:uiPriority w:val="34"/>
    <w:qFormat/>
    <w:rsid w:val="00A922E4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A922E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A922E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A922E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A922E4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922E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922E4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2E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2E4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A922E4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A922E4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A922E4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A922E4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922E4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922E4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922E4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922E4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922E4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A922E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A922E4"/>
    <w:rPr>
      <w:color w:val="808080"/>
    </w:rPr>
  </w:style>
  <w:style w:type="character" w:styleId="CommentReference">
    <w:name w:val="annotation reference"/>
    <w:uiPriority w:val="99"/>
    <w:semiHidden/>
    <w:unhideWhenUsed/>
    <w:rsid w:val="00A922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22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22E4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2E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922E4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99CDC2-BDFC-154D-BAFC-9CA8069F5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3</Pages>
  <Words>284</Words>
  <Characters>1620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Alan Hawse</cp:lastModifiedBy>
  <cp:revision>26</cp:revision>
  <dcterms:created xsi:type="dcterms:W3CDTF">2016-10-10T16:52:00Z</dcterms:created>
  <dcterms:modified xsi:type="dcterms:W3CDTF">2017-06-08T21:03:00Z</dcterms:modified>
</cp:coreProperties>
</file>