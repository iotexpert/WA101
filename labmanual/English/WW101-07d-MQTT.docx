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B504CD" w14:textId="77777777" w:rsidR="002D2BC9" w:rsidRPr="00CB6561" w:rsidRDefault="002D2BC9" w:rsidP="002D2BC9">
      <w:pPr>
        <w:rPr>
          <w:rStyle w:val="BookTitle"/>
        </w:rPr>
      </w:pPr>
      <w:bookmarkStart w:id="0" w:name="_GoBack"/>
      <w:bookmarkEnd w:id="0"/>
      <w:r w:rsidRPr="00CB6561">
        <w:rPr>
          <w:rStyle w:val="BookTitle"/>
        </w:rPr>
        <w:t xml:space="preserve">Chapter </w:t>
      </w:r>
      <w:r>
        <w:rPr>
          <w:rStyle w:val="BookTitle"/>
        </w:rPr>
        <w:t>7D</w:t>
      </w:r>
      <w:r w:rsidRPr="00CB6561">
        <w:rPr>
          <w:rStyle w:val="BookTitle"/>
        </w:rPr>
        <w:t xml:space="preserve">: </w:t>
      </w:r>
      <w:r>
        <w:rPr>
          <w:rStyle w:val="BookTitle"/>
        </w:rPr>
        <w:t>Cloud Connectivity</w:t>
      </w:r>
      <w:r w:rsidRPr="00CB6561">
        <w:rPr>
          <w:rStyle w:val="BookTitle"/>
        </w:rPr>
        <w:t xml:space="preserve"> using </w:t>
      </w:r>
      <w:r>
        <w:rPr>
          <w:rStyle w:val="BookTitle"/>
        </w:rPr>
        <w:t>MQTT</w:t>
      </w:r>
    </w:p>
    <w:p w14:paraId="5E861AB1" w14:textId="77777777" w:rsidR="002D2BC9" w:rsidRPr="003D39DA" w:rsidRDefault="002D2BC9" w:rsidP="002D2BC9">
      <w:r>
        <w:t xml:space="preserve">At this end of Chapter 7D you will understand in </w:t>
      </w:r>
      <w:r w:rsidRPr="00487F45">
        <w:rPr>
          <w:b/>
          <w:u w:val="single"/>
        </w:rPr>
        <w:t>DETAIL</w:t>
      </w:r>
      <w:r>
        <w:t xml:space="preserve"> how to write WICED firmware to interact with the AWS </w:t>
      </w:r>
      <w:proofErr w:type="spellStart"/>
      <w:r>
        <w:t>IoT</w:t>
      </w:r>
      <w:proofErr w:type="spellEnd"/>
      <w:r>
        <w:t xml:space="preserve"> Cloud using MQTT.</w:t>
      </w:r>
    </w:p>
    <w:p w14:paraId="59BAD9A2" w14:textId="77777777" w:rsidR="002D2BC9" w:rsidRDefault="002D2BC9" w:rsidP="002D2BC9">
      <w:pPr>
        <w:pStyle w:val="TOC1"/>
        <w:rPr>
          <w:rFonts w:asciiTheme="minorHAnsi" w:eastAsiaTheme="minorEastAsia" w:hAnsiTheme="minorHAnsi"/>
          <w:b w:val="0"/>
          <w:bCs w:val="0"/>
          <w:caps w:val="0"/>
          <w:noProof/>
          <w:sz w:val="24"/>
          <w:szCs w:val="24"/>
        </w:rPr>
      </w:pPr>
      <w:r>
        <w:fldChar w:fldCharType="begin"/>
      </w:r>
      <w:r>
        <w:instrText xml:space="preserve"> TOC \o "1-2" </w:instrText>
      </w:r>
      <w:r>
        <w:fldChar w:fldCharType="separate"/>
      </w:r>
      <w:r>
        <w:rPr>
          <w:noProof/>
        </w:rPr>
        <w:t>7D.1</w:t>
      </w:r>
      <w:r>
        <w:rPr>
          <w:rFonts w:asciiTheme="minorHAnsi" w:eastAsiaTheme="minorEastAsia" w:hAnsiTheme="minorHAnsi"/>
          <w:b w:val="0"/>
          <w:bCs w:val="0"/>
          <w:caps w:val="0"/>
          <w:noProof/>
          <w:sz w:val="24"/>
          <w:szCs w:val="24"/>
        </w:rPr>
        <w:tab/>
      </w:r>
      <w:r>
        <w:rPr>
          <w:noProof/>
        </w:rPr>
        <w:t>Using MQTT with AWS in WICED</w:t>
      </w:r>
      <w:r>
        <w:rPr>
          <w:noProof/>
        </w:rPr>
        <w:tab/>
      </w:r>
      <w:r>
        <w:rPr>
          <w:noProof/>
        </w:rPr>
        <w:fldChar w:fldCharType="begin"/>
      </w:r>
      <w:r>
        <w:rPr>
          <w:noProof/>
        </w:rPr>
        <w:instrText xml:space="preserve"> PAGEREF _Toc495327443 \h </w:instrText>
      </w:r>
      <w:r>
        <w:rPr>
          <w:noProof/>
        </w:rPr>
      </w:r>
      <w:r>
        <w:rPr>
          <w:noProof/>
        </w:rPr>
        <w:fldChar w:fldCharType="separate"/>
      </w:r>
      <w:r w:rsidR="00987546">
        <w:rPr>
          <w:noProof/>
        </w:rPr>
        <w:t>2</w:t>
      </w:r>
      <w:r>
        <w:rPr>
          <w:noProof/>
        </w:rPr>
        <w:fldChar w:fldCharType="end"/>
      </w:r>
    </w:p>
    <w:p w14:paraId="703BF3D1" w14:textId="77777777" w:rsidR="002D2BC9" w:rsidRDefault="002D2BC9" w:rsidP="002D2BC9">
      <w:pPr>
        <w:pStyle w:val="TOC1"/>
        <w:rPr>
          <w:rFonts w:asciiTheme="minorHAnsi" w:eastAsiaTheme="minorEastAsia" w:hAnsiTheme="minorHAnsi"/>
          <w:b w:val="0"/>
          <w:bCs w:val="0"/>
          <w:caps w:val="0"/>
          <w:noProof/>
          <w:sz w:val="24"/>
          <w:szCs w:val="24"/>
        </w:rPr>
      </w:pPr>
      <w:r>
        <w:rPr>
          <w:noProof/>
        </w:rPr>
        <w:t>7D.2</w:t>
      </w:r>
      <w:r>
        <w:rPr>
          <w:rFonts w:asciiTheme="minorHAnsi" w:eastAsiaTheme="minorEastAsia" w:hAnsiTheme="minorHAnsi"/>
          <w:b w:val="0"/>
          <w:bCs w:val="0"/>
          <w:caps w:val="0"/>
          <w:noProof/>
          <w:sz w:val="24"/>
          <w:szCs w:val="24"/>
        </w:rPr>
        <w:tab/>
      </w:r>
      <w:r>
        <w:rPr>
          <w:noProof/>
        </w:rPr>
        <w:t>Exercise(s)</w:t>
      </w:r>
      <w:r>
        <w:rPr>
          <w:noProof/>
        </w:rPr>
        <w:tab/>
      </w:r>
      <w:r>
        <w:rPr>
          <w:noProof/>
        </w:rPr>
        <w:fldChar w:fldCharType="begin"/>
      </w:r>
      <w:r>
        <w:rPr>
          <w:noProof/>
        </w:rPr>
        <w:instrText xml:space="preserve"> PAGEREF _Toc495327444 \h </w:instrText>
      </w:r>
      <w:r>
        <w:rPr>
          <w:noProof/>
        </w:rPr>
      </w:r>
      <w:r>
        <w:rPr>
          <w:noProof/>
        </w:rPr>
        <w:fldChar w:fldCharType="separate"/>
      </w:r>
      <w:r w:rsidR="00987546">
        <w:rPr>
          <w:noProof/>
        </w:rPr>
        <w:t>3</w:t>
      </w:r>
      <w:r>
        <w:rPr>
          <w:noProof/>
        </w:rPr>
        <w:fldChar w:fldCharType="end"/>
      </w:r>
    </w:p>
    <w:p w14:paraId="47057C35" w14:textId="77777777" w:rsidR="002D2BC9" w:rsidRDefault="002D2BC9" w:rsidP="002D2BC9">
      <w:pPr>
        <w:pStyle w:val="TOC2"/>
        <w:rPr>
          <w:rFonts w:asciiTheme="minorHAnsi" w:eastAsiaTheme="minorEastAsia" w:hAnsiTheme="minorHAnsi"/>
          <w:smallCaps w:val="0"/>
          <w:noProof/>
          <w:sz w:val="24"/>
          <w:szCs w:val="24"/>
        </w:rPr>
      </w:pPr>
      <w:r>
        <w:rPr>
          <w:noProof/>
        </w:rPr>
        <w:t>Exercise - 7D.1 Test the demo.aws_iot.pub_sub.publisher App</w:t>
      </w:r>
      <w:r>
        <w:rPr>
          <w:noProof/>
        </w:rPr>
        <w:tab/>
      </w:r>
      <w:r>
        <w:rPr>
          <w:noProof/>
        </w:rPr>
        <w:fldChar w:fldCharType="begin"/>
      </w:r>
      <w:r>
        <w:rPr>
          <w:noProof/>
        </w:rPr>
        <w:instrText xml:space="preserve"> PAGEREF _Toc495327445 \h </w:instrText>
      </w:r>
      <w:r>
        <w:rPr>
          <w:noProof/>
        </w:rPr>
      </w:r>
      <w:r>
        <w:rPr>
          <w:noProof/>
        </w:rPr>
        <w:fldChar w:fldCharType="separate"/>
      </w:r>
      <w:r w:rsidR="00987546">
        <w:rPr>
          <w:noProof/>
        </w:rPr>
        <w:t>3</w:t>
      </w:r>
      <w:r>
        <w:rPr>
          <w:noProof/>
        </w:rPr>
        <w:fldChar w:fldCharType="end"/>
      </w:r>
    </w:p>
    <w:p w14:paraId="387ACAA8" w14:textId="77777777" w:rsidR="002D2BC9" w:rsidRDefault="002D2BC9" w:rsidP="002D2BC9">
      <w:pPr>
        <w:pStyle w:val="TOC2"/>
        <w:rPr>
          <w:rFonts w:asciiTheme="minorHAnsi" w:eastAsiaTheme="minorEastAsia" w:hAnsiTheme="minorHAnsi"/>
          <w:smallCaps w:val="0"/>
          <w:noProof/>
          <w:sz w:val="24"/>
          <w:szCs w:val="24"/>
        </w:rPr>
      </w:pPr>
      <w:r>
        <w:rPr>
          <w:noProof/>
        </w:rPr>
        <w:t>Exercise - 7D.2 WICED MQTT Firmware Flow</w:t>
      </w:r>
      <w:r>
        <w:rPr>
          <w:noProof/>
        </w:rPr>
        <w:tab/>
      </w:r>
      <w:r>
        <w:rPr>
          <w:noProof/>
        </w:rPr>
        <w:fldChar w:fldCharType="begin"/>
      </w:r>
      <w:r>
        <w:rPr>
          <w:noProof/>
        </w:rPr>
        <w:instrText xml:space="preserve"> PAGEREF _Toc495327446 \h </w:instrText>
      </w:r>
      <w:r>
        <w:rPr>
          <w:noProof/>
        </w:rPr>
      </w:r>
      <w:r>
        <w:rPr>
          <w:noProof/>
        </w:rPr>
        <w:fldChar w:fldCharType="separate"/>
      </w:r>
      <w:r w:rsidR="00987546">
        <w:rPr>
          <w:noProof/>
        </w:rPr>
        <w:t>4</w:t>
      </w:r>
      <w:r>
        <w:rPr>
          <w:noProof/>
        </w:rPr>
        <w:fldChar w:fldCharType="end"/>
      </w:r>
    </w:p>
    <w:p w14:paraId="59BD5ADC" w14:textId="77777777" w:rsidR="002D2BC9" w:rsidRDefault="002D2BC9" w:rsidP="002D2BC9">
      <w:pPr>
        <w:pStyle w:val="TOC2"/>
        <w:rPr>
          <w:rFonts w:asciiTheme="minorHAnsi" w:eastAsiaTheme="minorEastAsia" w:hAnsiTheme="minorHAnsi"/>
          <w:smallCaps w:val="0"/>
          <w:noProof/>
          <w:sz w:val="24"/>
          <w:szCs w:val="24"/>
        </w:rPr>
      </w:pPr>
      <w:r>
        <w:rPr>
          <w:noProof/>
        </w:rPr>
        <w:t>Exercise - 7D.3 Build and Test the demo.aws_iot.pub_sub.subscriber App</w:t>
      </w:r>
      <w:r>
        <w:rPr>
          <w:noProof/>
        </w:rPr>
        <w:tab/>
      </w:r>
      <w:r>
        <w:rPr>
          <w:noProof/>
        </w:rPr>
        <w:fldChar w:fldCharType="begin"/>
      </w:r>
      <w:r>
        <w:rPr>
          <w:noProof/>
        </w:rPr>
        <w:instrText xml:space="preserve"> PAGEREF _Toc495327447 \h </w:instrText>
      </w:r>
      <w:r>
        <w:rPr>
          <w:noProof/>
        </w:rPr>
      </w:r>
      <w:r>
        <w:rPr>
          <w:noProof/>
        </w:rPr>
        <w:fldChar w:fldCharType="separate"/>
      </w:r>
      <w:r w:rsidR="00987546">
        <w:rPr>
          <w:noProof/>
        </w:rPr>
        <w:t>6</w:t>
      </w:r>
      <w:r>
        <w:rPr>
          <w:noProof/>
        </w:rPr>
        <w:fldChar w:fldCharType="end"/>
      </w:r>
    </w:p>
    <w:p w14:paraId="50537CDE" w14:textId="77777777" w:rsidR="002D2BC9" w:rsidRDefault="002D2BC9" w:rsidP="002D2BC9">
      <w:pPr>
        <w:pStyle w:val="TOC2"/>
        <w:rPr>
          <w:rFonts w:asciiTheme="minorHAnsi" w:eastAsiaTheme="minorEastAsia" w:hAnsiTheme="minorHAnsi"/>
          <w:smallCaps w:val="0"/>
          <w:noProof/>
          <w:sz w:val="24"/>
          <w:szCs w:val="24"/>
        </w:rPr>
      </w:pPr>
      <w:r>
        <w:rPr>
          <w:noProof/>
        </w:rPr>
        <w:t>Exercise - 7D.4 (Advanced) Implement the subscriber and publisher in two different kits and test</w:t>
      </w:r>
      <w:r>
        <w:rPr>
          <w:noProof/>
        </w:rPr>
        <w:tab/>
      </w:r>
      <w:r>
        <w:rPr>
          <w:noProof/>
        </w:rPr>
        <w:fldChar w:fldCharType="begin"/>
      </w:r>
      <w:r>
        <w:rPr>
          <w:noProof/>
        </w:rPr>
        <w:instrText xml:space="preserve"> PAGEREF _Toc495327448 \h </w:instrText>
      </w:r>
      <w:r>
        <w:rPr>
          <w:noProof/>
        </w:rPr>
      </w:r>
      <w:r>
        <w:rPr>
          <w:noProof/>
        </w:rPr>
        <w:fldChar w:fldCharType="separate"/>
      </w:r>
      <w:r w:rsidR="00987546">
        <w:rPr>
          <w:noProof/>
        </w:rPr>
        <w:t>6</w:t>
      </w:r>
      <w:r>
        <w:rPr>
          <w:noProof/>
        </w:rPr>
        <w:fldChar w:fldCharType="end"/>
      </w:r>
    </w:p>
    <w:p w14:paraId="2DEA2D69" w14:textId="77777777" w:rsidR="002D2BC9" w:rsidRDefault="002D2BC9" w:rsidP="002D2BC9">
      <w:pPr>
        <w:pStyle w:val="TOC2"/>
        <w:rPr>
          <w:rFonts w:asciiTheme="minorHAnsi" w:eastAsiaTheme="minorEastAsia" w:hAnsiTheme="minorHAnsi"/>
          <w:smallCaps w:val="0"/>
          <w:noProof/>
          <w:sz w:val="24"/>
          <w:szCs w:val="24"/>
        </w:rPr>
      </w:pPr>
      <w:r>
        <w:rPr>
          <w:noProof/>
        </w:rPr>
        <w:t>Exercise - 7D.5 (Advanced) Build and test the Shadow App</w:t>
      </w:r>
      <w:r>
        <w:rPr>
          <w:noProof/>
        </w:rPr>
        <w:tab/>
      </w:r>
      <w:r>
        <w:rPr>
          <w:noProof/>
        </w:rPr>
        <w:fldChar w:fldCharType="begin"/>
      </w:r>
      <w:r>
        <w:rPr>
          <w:noProof/>
        </w:rPr>
        <w:instrText xml:space="preserve"> PAGEREF _Toc495327449 \h </w:instrText>
      </w:r>
      <w:r>
        <w:rPr>
          <w:noProof/>
        </w:rPr>
      </w:r>
      <w:r>
        <w:rPr>
          <w:noProof/>
        </w:rPr>
        <w:fldChar w:fldCharType="separate"/>
      </w:r>
      <w:r w:rsidR="00987546">
        <w:rPr>
          <w:noProof/>
        </w:rPr>
        <w:t>7</w:t>
      </w:r>
      <w:r>
        <w:rPr>
          <w:noProof/>
        </w:rPr>
        <w:fldChar w:fldCharType="end"/>
      </w:r>
    </w:p>
    <w:p w14:paraId="0BDCEA0B" w14:textId="77777777" w:rsidR="002D2BC9" w:rsidRDefault="002D2BC9" w:rsidP="002D2BC9">
      <w:pPr>
        <w:pStyle w:val="TOC1"/>
        <w:rPr>
          <w:rFonts w:asciiTheme="minorHAnsi" w:eastAsiaTheme="minorEastAsia" w:hAnsiTheme="minorHAnsi"/>
          <w:b w:val="0"/>
          <w:bCs w:val="0"/>
          <w:caps w:val="0"/>
          <w:noProof/>
          <w:sz w:val="24"/>
          <w:szCs w:val="24"/>
        </w:rPr>
      </w:pPr>
      <w:r>
        <w:rPr>
          <w:noProof/>
        </w:rPr>
        <w:t>7D.3</w:t>
      </w:r>
      <w:r>
        <w:rPr>
          <w:rFonts w:asciiTheme="minorHAnsi" w:eastAsiaTheme="minorEastAsia" w:hAnsiTheme="minorHAnsi"/>
          <w:b w:val="0"/>
          <w:bCs w:val="0"/>
          <w:caps w:val="0"/>
          <w:noProof/>
          <w:sz w:val="24"/>
          <w:szCs w:val="24"/>
        </w:rPr>
        <w:tab/>
      </w:r>
      <w:r>
        <w:rPr>
          <w:noProof/>
        </w:rPr>
        <w:t>Related Example “Apps”</w:t>
      </w:r>
      <w:r>
        <w:rPr>
          <w:noProof/>
        </w:rPr>
        <w:tab/>
      </w:r>
      <w:r>
        <w:rPr>
          <w:noProof/>
        </w:rPr>
        <w:fldChar w:fldCharType="begin"/>
      </w:r>
      <w:r>
        <w:rPr>
          <w:noProof/>
        </w:rPr>
        <w:instrText xml:space="preserve"> PAGEREF _Toc495327450 \h </w:instrText>
      </w:r>
      <w:r>
        <w:rPr>
          <w:noProof/>
        </w:rPr>
      </w:r>
      <w:r>
        <w:rPr>
          <w:noProof/>
        </w:rPr>
        <w:fldChar w:fldCharType="separate"/>
      </w:r>
      <w:r w:rsidR="00987546">
        <w:rPr>
          <w:noProof/>
        </w:rPr>
        <w:t>8</w:t>
      </w:r>
      <w:r>
        <w:rPr>
          <w:noProof/>
        </w:rPr>
        <w:fldChar w:fldCharType="end"/>
      </w:r>
    </w:p>
    <w:p w14:paraId="350B53C1" w14:textId="77777777" w:rsidR="002D2BC9" w:rsidRDefault="002D2BC9" w:rsidP="002D2BC9">
      <w:pPr>
        <w:pStyle w:val="Heading1"/>
        <w:numPr>
          <w:ilvl w:val="0"/>
          <w:numId w:val="0"/>
        </w:numPr>
      </w:pPr>
      <w:r>
        <w:fldChar w:fldCharType="end"/>
      </w:r>
    </w:p>
    <w:p w14:paraId="0E98EFF4" w14:textId="77777777" w:rsidR="002D2BC9" w:rsidRDefault="002D2BC9" w:rsidP="002D2BC9">
      <w:pPr>
        <w:spacing w:line="259" w:lineRule="auto"/>
        <w:rPr>
          <w:rFonts w:eastAsia="Times New Roman"/>
          <w:b/>
          <w:bCs/>
          <w:color w:val="1F4E79" w:themeColor="accent1" w:themeShade="80"/>
          <w:sz w:val="28"/>
          <w:szCs w:val="28"/>
        </w:rPr>
      </w:pPr>
      <w:r>
        <w:br w:type="page"/>
      </w:r>
    </w:p>
    <w:p w14:paraId="1C3A1924" w14:textId="77777777" w:rsidR="002D2BC9" w:rsidRDefault="002D2BC9" w:rsidP="002D2BC9">
      <w:pPr>
        <w:pStyle w:val="Heading1"/>
      </w:pPr>
      <w:bookmarkStart w:id="1" w:name="_Toc495327443"/>
      <w:r>
        <w:lastRenderedPageBreak/>
        <w:t>Using MQTT with AWS in WICED</w:t>
      </w:r>
      <w:bookmarkEnd w:id="1"/>
    </w:p>
    <w:p w14:paraId="7BE34813" w14:textId="77777777" w:rsidR="002D2BC9" w:rsidRDefault="002D2BC9" w:rsidP="002D2BC9">
      <w:r>
        <w:t>The WICED SDK contains a library of functions that make it easier to create MQTT firmware. These functions are contained in libraries/protocols/MQTT. To include the library in a project, two things are needed:</w:t>
      </w:r>
    </w:p>
    <w:p w14:paraId="5951047A" w14:textId="77777777" w:rsidR="002D2BC9" w:rsidRDefault="002D2BC9" w:rsidP="002D2BC9">
      <w:pPr>
        <w:ind w:left="720"/>
      </w:pPr>
      <w:r>
        <w:t xml:space="preserve">In the Make File: </w:t>
      </w:r>
      <w:r>
        <w:tab/>
      </w:r>
      <w:r w:rsidRPr="001712AA">
        <w:rPr>
          <w:i/>
        </w:rPr>
        <w:t>$(NAME)_</w:t>
      </w:r>
      <w:proofErr w:type="gramStart"/>
      <w:r w:rsidRPr="001712AA">
        <w:rPr>
          <w:i/>
        </w:rPr>
        <w:t>COMPONENTS :</w:t>
      </w:r>
      <w:proofErr w:type="gramEnd"/>
      <w:r w:rsidRPr="001712AA">
        <w:rPr>
          <w:i/>
        </w:rPr>
        <w:t>= protocols/MQTT</w:t>
      </w:r>
    </w:p>
    <w:p w14:paraId="142594AA" w14:textId="77777777" w:rsidR="002D2BC9" w:rsidRDefault="002D2BC9" w:rsidP="002D2BC9">
      <w:pPr>
        <w:ind w:left="720"/>
      </w:pPr>
      <w:r>
        <w:t>In the C Source:</w:t>
      </w:r>
      <w:r>
        <w:tab/>
      </w:r>
      <w:r w:rsidRPr="00556EEA">
        <w:rPr>
          <w:i/>
        </w:rPr>
        <w:t>#include "</w:t>
      </w:r>
      <w:proofErr w:type="spellStart"/>
      <w:r w:rsidRPr="00556EEA">
        <w:rPr>
          <w:i/>
        </w:rPr>
        <w:t>mqtt_api.h</w:t>
      </w:r>
      <w:proofErr w:type="spellEnd"/>
      <w:r w:rsidRPr="00556EEA">
        <w:rPr>
          <w:i/>
        </w:rPr>
        <w:t>"</w:t>
      </w:r>
    </w:p>
    <w:p w14:paraId="00C4F728" w14:textId="77777777" w:rsidR="002D2BC9" w:rsidRDefault="002D2BC9" w:rsidP="002D2BC9">
      <w:r>
        <w:t>In addition to the library, there are several demo applications that can be used as a starting point for using MQTT with AWS. These applications are: apps/demo/</w:t>
      </w:r>
      <w:proofErr w:type="spellStart"/>
      <w:r>
        <w:t>aws_iot</w:t>
      </w:r>
      <w:proofErr w:type="spellEnd"/>
      <w:r>
        <w:t>:</w:t>
      </w:r>
    </w:p>
    <w:p w14:paraId="1F4A7241" w14:textId="77777777" w:rsidR="002D2BC9" w:rsidRPr="001C2D97" w:rsidRDefault="002D2BC9" w:rsidP="002D2BC9">
      <w:pPr>
        <w:pStyle w:val="ListParagraph"/>
        <w:numPr>
          <w:ilvl w:val="0"/>
          <w:numId w:val="13"/>
        </w:numPr>
        <w:rPr>
          <w:i/>
        </w:rPr>
      </w:pPr>
      <w:r w:rsidRPr="001C2D97">
        <w:rPr>
          <w:i/>
        </w:rPr>
        <w:t>apps/demo/</w:t>
      </w:r>
      <w:proofErr w:type="spellStart"/>
      <w:r w:rsidRPr="001C2D97">
        <w:rPr>
          <w:i/>
        </w:rPr>
        <w:t>aws_iot</w:t>
      </w:r>
      <w:proofErr w:type="spellEnd"/>
      <w:r w:rsidRPr="001C2D97">
        <w:rPr>
          <w:i/>
        </w:rPr>
        <w:t>/</w:t>
      </w:r>
      <w:proofErr w:type="spellStart"/>
      <w:r w:rsidRPr="001C2D97">
        <w:rPr>
          <w:i/>
        </w:rPr>
        <w:t>pub_sub</w:t>
      </w:r>
      <w:proofErr w:type="spellEnd"/>
      <w:r w:rsidRPr="001C2D97">
        <w:rPr>
          <w:i/>
        </w:rPr>
        <w:t>/publisher</w:t>
      </w:r>
    </w:p>
    <w:p w14:paraId="060DEE5A" w14:textId="77777777" w:rsidR="002D2BC9" w:rsidRDefault="002D2BC9" w:rsidP="002D2BC9">
      <w:pPr>
        <w:pStyle w:val="ListParagraph"/>
        <w:numPr>
          <w:ilvl w:val="1"/>
          <w:numId w:val="13"/>
        </w:numPr>
      </w:pPr>
      <w:r>
        <w:t>Publish a message when a button is pressed on the kit.</w:t>
      </w:r>
    </w:p>
    <w:p w14:paraId="5F7D9D4A" w14:textId="77777777" w:rsidR="002D2BC9" w:rsidRPr="001C2D97" w:rsidRDefault="002D2BC9" w:rsidP="002D2BC9">
      <w:pPr>
        <w:pStyle w:val="ListParagraph"/>
        <w:numPr>
          <w:ilvl w:val="0"/>
          <w:numId w:val="13"/>
        </w:numPr>
        <w:rPr>
          <w:i/>
        </w:rPr>
      </w:pPr>
      <w:r w:rsidRPr="001C2D97">
        <w:rPr>
          <w:i/>
        </w:rPr>
        <w:t>apps/demo/</w:t>
      </w:r>
      <w:proofErr w:type="spellStart"/>
      <w:r w:rsidRPr="001C2D97">
        <w:rPr>
          <w:i/>
        </w:rPr>
        <w:t>aws_iot</w:t>
      </w:r>
      <w:proofErr w:type="spellEnd"/>
      <w:r w:rsidRPr="001C2D97">
        <w:rPr>
          <w:i/>
        </w:rPr>
        <w:t>/</w:t>
      </w:r>
      <w:proofErr w:type="spellStart"/>
      <w:r w:rsidRPr="001C2D97">
        <w:rPr>
          <w:i/>
        </w:rPr>
        <w:t>pub_sub</w:t>
      </w:r>
      <w:proofErr w:type="spellEnd"/>
      <w:r w:rsidRPr="001C2D97">
        <w:rPr>
          <w:i/>
        </w:rPr>
        <w:t>/subscriber</w:t>
      </w:r>
    </w:p>
    <w:p w14:paraId="710816FB" w14:textId="77777777" w:rsidR="002D2BC9" w:rsidRDefault="002D2BC9" w:rsidP="002D2BC9">
      <w:pPr>
        <w:pStyle w:val="ListParagraph"/>
        <w:numPr>
          <w:ilvl w:val="1"/>
          <w:numId w:val="13"/>
        </w:numPr>
      </w:pPr>
      <w:r>
        <w:t>Subscribe to messages that control an LED on the kit.</w:t>
      </w:r>
    </w:p>
    <w:p w14:paraId="5E667D57" w14:textId="77777777" w:rsidR="002D2BC9" w:rsidRPr="001C2D97" w:rsidRDefault="002D2BC9" w:rsidP="002D2BC9">
      <w:pPr>
        <w:pStyle w:val="ListParagraph"/>
        <w:numPr>
          <w:ilvl w:val="0"/>
          <w:numId w:val="13"/>
        </w:numPr>
        <w:spacing w:after="0"/>
        <w:rPr>
          <w:i/>
        </w:rPr>
      </w:pPr>
      <w:r w:rsidRPr="001C2D97">
        <w:rPr>
          <w:i/>
        </w:rPr>
        <w:t>apps/demo/</w:t>
      </w:r>
      <w:proofErr w:type="spellStart"/>
      <w:r w:rsidRPr="001C2D97">
        <w:rPr>
          <w:i/>
        </w:rPr>
        <w:t>aws_iot</w:t>
      </w:r>
      <w:proofErr w:type="spellEnd"/>
      <w:r w:rsidRPr="001C2D97">
        <w:rPr>
          <w:i/>
        </w:rPr>
        <w:t>/shadow</w:t>
      </w:r>
    </w:p>
    <w:p w14:paraId="1CE34AA6" w14:textId="77777777" w:rsidR="002D2BC9" w:rsidRDefault="002D2BC9" w:rsidP="002D2BC9">
      <w:pPr>
        <w:pStyle w:val="ListParagraph"/>
        <w:numPr>
          <w:ilvl w:val="1"/>
          <w:numId w:val="13"/>
        </w:numPr>
        <w:spacing w:after="0"/>
      </w:pPr>
      <w:r>
        <w:t xml:space="preserve">Interact with a </w:t>
      </w:r>
      <w:r w:rsidRPr="001712AA">
        <w:rPr>
          <w:i/>
        </w:rPr>
        <w:t>thing</w:t>
      </w:r>
      <w:r>
        <w:t xml:space="preserve"> via the shadow. This project also demonstrates using a configuration AP and a web server to set up the Wi-Fi configuration and security certificates.</w:t>
      </w:r>
    </w:p>
    <w:p w14:paraId="56B38630" w14:textId="77777777" w:rsidR="002D2BC9" w:rsidRPr="001C2D97" w:rsidRDefault="002D2BC9" w:rsidP="002D2BC9">
      <w:pPr>
        <w:pStyle w:val="ListParagraph"/>
        <w:numPr>
          <w:ilvl w:val="0"/>
          <w:numId w:val="13"/>
        </w:numPr>
        <w:rPr>
          <w:i/>
        </w:rPr>
      </w:pPr>
      <w:r w:rsidRPr="001C2D97">
        <w:rPr>
          <w:i/>
        </w:rPr>
        <w:t>apps/demo/</w:t>
      </w:r>
      <w:proofErr w:type="spellStart"/>
      <w:r w:rsidRPr="001C2D97">
        <w:rPr>
          <w:i/>
        </w:rPr>
        <w:t>aws_iot</w:t>
      </w:r>
      <w:proofErr w:type="spellEnd"/>
      <w:r w:rsidRPr="001C2D97">
        <w:rPr>
          <w:i/>
        </w:rPr>
        <w:t>/</w:t>
      </w:r>
      <w:proofErr w:type="spellStart"/>
      <w:r w:rsidRPr="001C2D97">
        <w:rPr>
          <w:i/>
        </w:rPr>
        <w:t>temperature_controlled_device</w:t>
      </w:r>
      <w:proofErr w:type="spellEnd"/>
      <w:r w:rsidRPr="001C2D97">
        <w:rPr>
          <w:i/>
        </w:rPr>
        <w:t>/device</w:t>
      </w:r>
    </w:p>
    <w:p w14:paraId="402FCF02" w14:textId="77777777" w:rsidR="002D2BC9" w:rsidRDefault="002D2BC9" w:rsidP="002D2BC9">
      <w:pPr>
        <w:pStyle w:val="ListParagraph"/>
        <w:numPr>
          <w:ilvl w:val="1"/>
          <w:numId w:val="13"/>
        </w:numPr>
      </w:pPr>
      <w:r>
        <w:t>Subscribe to messages from the remote sensor and turn an LED ON/OFF depending on the messages received. This project also uses a configuration AP and web server to set up the Wi-Fi configuration and security certificates.</w:t>
      </w:r>
    </w:p>
    <w:p w14:paraId="052544F7" w14:textId="77777777" w:rsidR="002D2BC9" w:rsidRPr="001C2D97" w:rsidRDefault="002D2BC9" w:rsidP="002D2BC9">
      <w:pPr>
        <w:pStyle w:val="ListParagraph"/>
        <w:numPr>
          <w:ilvl w:val="0"/>
          <w:numId w:val="13"/>
        </w:numPr>
        <w:rPr>
          <w:i/>
        </w:rPr>
      </w:pPr>
      <w:r w:rsidRPr="001C2D97">
        <w:rPr>
          <w:i/>
        </w:rPr>
        <w:t>apps/demo/</w:t>
      </w:r>
      <w:proofErr w:type="spellStart"/>
      <w:r w:rsidRPr="001C2D97">
        <w:rPr>
          <w:i/>
        </w:rPr>
        <w:t>aws_iot</w:t>
      </w:r>
      <w:proofErr w:type="spellEnd"/>
      <w:r w:rsidRPr="001C2D97">
        <w:rPr>
          <w:i/>
        </w:rPr>
        <w:t>/</w:t>
      </w:r>
      <w:proofErr w:type="spellStart"/>
      <w:r w:rsidRPr="001C2D97">
        <w:rPr>
          <w:i/>
        </w:rPr>
        <w:t>temperature_controlled_device</w:t>
      </w:r>
      <w:proofErr w:type="spellEnd"/>
      <w:r w:rsidRPr="001C2D97">
        <w:rPr>
          <w:i/>
        </w:rPr>
        <w:t>/</w:t>
      </w:r>
      <w:proofErr w:type="spellStart"/>
      <w:r w:rsidRPr="001C2D97">
        <w:rPr>
          <w:i/>
        </w:rPr>
        <w:t>remote_sensor</w:t>
      </w:r>
      <w:proofErr w:type="spellEnd"/>
    </w:p>
    <w:p w14:paraId="01D364EB" w14:textId="77777777" w:rsidR="002D2BC9" w:rsidRDefault="002D2BC9" w:rsidP="002D2BC9">
      <w:pPr>
        <w:pStyle w:val="ListParagraph"/>
        <w:numPr>
          <w:ilvl w:val="1"/>
          <w:numId w:val="13"/>
        </w:numPr>
      </w:pPr>
      <w:r>
        <w:t>Measure room temperature from a thermistor and get the outside temperature from openweathermap.org. Depending on the temperature difference, publish messages to the temperature controlled device. This project also uses a configuration AP and web server to set up the Wi-Fi configuration and security certificates.</w:t>
      </w:r>
    </w:p>
    <w:p w14:paraId="25D32CCB" w14:textId="77777777" w:rsidR="002D2BC9" w:rsidRDefault="002D2BC9" w:rsidP="002D2BC9">
      <w:pPr>
        <w:spacing w:before="240"/>
      </w:pPr>
      <w:r>
        <w:t>The security certificates and keys for each of these projects are read from resources/apps/</w:t>
      </w:r>
      <w:proofErr w:type="spellStart"/>
      <w:r>
        <w:t>aws_iot</w:t>
      </w:r>
      <w:proofErr w:type="spellEnd"/>
      <w:r>
        <w:t>. The keys are included in the project using the following:</w:t>
      </w:r>
    </w:p>
    <w:p w14:paraId="316A1BAD" w14:textId="77777777" w:rsidR="002D2BC9" w:rsidRDefault="002D2BC9" w:rsidP="002D2BC9">
      <w:pPr>
        <w:spacing w:before="240" w:after="0"/>
        <w:ind w:left="720"/>
      </w:pPr>
      <w:r>
        <w:t>In the Make File:</w:t>
      </w:r>
      <w:r>
        <w:tab/>
      </w:r>
      <w:r w:rsidRPr="00556EEA">
        <w:rPr>
          <w:i/>
        </w:rPr>
        <w:t>$(NAME)_</w:t>
      </w:r>
      <w:proofErr w:type="gramStart"/>
      <w:r w:rsidRPr="00556EEA">
        <w:rPr>
          <w:i/>
        </w:rPr>
        <w:t>RESOURCES  :</w:t>
      </w:r>
      <w:proofErr w:type="gramEnd"/>
      <w:r w:rsidRPr="00556EEA">
        <w:rPr>
          <w:i/>
        </w:rPr>
        <w:t>= apps/</w:t>
      </w:r>
      <w:proofErr w:type="spellStart"/>
      <w:r w:rsidRPr="00556EEA">
        <w:rPr>
          <w:i/>
        </w:rPr>
        <w:t>aws_iot</w:t>
      </w:r>
      <w:proofErr w:type="spellEnd"/>
      <w:r w:rsidRPr="00556EEA">
        <w:rPr>
          <w:i/>
        </w:rPr>
        <w:t>/rootca.cer \</w:t>
      </w:r>
    </w:p>
    <w:p w14:paraId="4EB4819B" w14:textId="77777777" w:rsidR="002D2BC9" w:rsidRPr="00556EEA" w:rsidRDefault="002D2BC9" w:rsidP="002D2BC9">
      <w:pPr>
        <w:spacing w:after="0"/>
        <w:ind w:left="1440"/>
        <w:rPr>
          <w:i/>
        </w:rPr>
      </w:pPr>
      <w:r>
        <w:rPr>
          <w:i/>
        </w:rPr>
        <w:t xml:space="preserve">                     </w:t>
      </w:r>
      <w:r>
        <w:rPr>
          <w:i/>
        </w:rPr>
        <w:tab/>
      </w:r>
      <w:r w:rsidRPr="00556EEA">
        <w:rPr>
          <w:i/>
        </w:rPr>
        <w:t>apps/</w:t>
      </w:r>
      <w:proofErr w:type="spellStart"/>
      <w:r w:rsidRPr="00556EEA">
        <w:rPr>
          <w:i/>
        </w:rPr>
        <w:t>aws_iot</w:t>
      </w:r>
      <w:proofErr w:type="spellEnd"/>
      <w:r w:rsidRPr="00556EEA">
        <w:rPr>
          <w:i/>
        </w:rPr>
        <w:t>/client.cer \</w:t>
      </w:r>
    </w:p>
    <w:p w14:paraId="7DDCF544" w14:textId="77777777" w:rsidR="002D2BC9" w:rsidRPr="00556EEA" w:rsidRDefault="002D2BC9" w:rsidP="002D2BC9">
      <w:pPr>
        <w:ind w:left="1440"/>
        <w:rPr>
          <w:i/>
        </w:rPr>
      </w:pPr>
      <w:r w:rsidRPr="00556EEA">
        <w:rPr>
          <w:i/>
        </w:rPr>
        <w:t xml:space="preserve">                      </w:t>
      </w:r>
      <w:r>
        <w:rPr>
          <w:i/>
        </w:rPr>
        <w:tab/>
      </w:r>
      <w:r w:rsidRPr="00556EEA">
        <w:rPr>
          <w:i/>
        </w:rPr>
        <w:t>apps/</w:t>
      </w:r>
      <w:proofErr w:type="spellStart"/>
      <w:r w:rsidRPr="00556EEA">
        <w:rPr>
          <w:i/>
        </w:rPr>
        <w:t>aws_iot</w:t>
      </w:r>
      <w:proofErr w:type="spellEnd"/>
      <w:r w:rsidRPr="00556EEA">
        <w:rPr>
          <w:i/>
        </w:rPr>
        <w:t>/privkey.cer</w:t>
      </w:r>
    </w:p>
    <w:p w14:paraId="20BA295E" w14:textId="77777777" w:rsidR="002D2BC9" w:rsidRDefault="002D2BC9" w:rsidP="002D2BC9">
      <w:pPr>
        <w:spacing w:before="240"/>
        <w:ind w:left="720"/>
      </w:pPr>
      <w:r>
        <w:t>In the C Source:</w:t>
      </w:r>
      <w:r>
        <w:tab/>
      </w:r>
      <w:r w:rsidRPr="00556EEA">
        <w:rPr>
          <w:i/>
        </w:rPr>
        <w:t>#include "</w:t>
      </w:r>
      <w:proofErr w:type="spellStart"/>
      <w:r w:rsidRPr="00556EEA">
        <w:rPr>
          <w:i/>
        </w:rPr>
        <w:t>resources.h</w:t>
      </w:r>
      <w:proofErr w:type="spellEnd"/>
      <w:r w:rsidRPr="00556EEA">
        <w:rPr>
          <w:i/>
        </w:rPr>
        <w:t>"</w:t>
      </w:r>
    </w:p>
    <w:p w14:paraId="20D1B1C6" w14:textId="77777777" w:rsidR="002D2BC9" w:rsidRDefault="002D2BC9" w:rsidP="002D2BC9">
      <w:pPr>
        <w:spacing w:before="240"/>
      </w:pPr>
      <w:r>
        <w:t>In the exercises below, we will use the publisher, subscriber, and shadow projects as starting points to learn the details of using WICED to interact with AWS using MQTT.</w:t>
      </w:r>
    </w:p>
    <w:p w14:paraId="279DBC5E" w14:textId="77777777" w:rsidR="002D2BC9" w:rsidRDefault="002D2BC9" w:rsidP="002D2BC9">
      <w:pPr>
        <w:spacing w:line="259" w:lineRule="auto"/>
        <w:rPr>
          <w:rFonts w:eastAsia="Times New Roman"/>
          <w:b/>
          <w:bCs/>
          <w:color w:val="1F4E79" w:themeColor="accent1" w:themeShade="80"/>
          <w:sz w:val="28"/>
          <w:szCs w:val="28"/>
        </w:rPr>
      </w:pPr>
      <w:r>
        <w:br w:type="page"/>
      </w:r>
    </w:p>
    <w:p w14:paraId="695027E8" w14:textId="77777777" w:rsidR="002D2BC9" w:rsidRDefault="002D2BC9" w:rsidP="002D2BC9">
      <w:pPr>
        <w:pStyle w:val="Heading1"/>
      </w:pPr>
      <w:bookmarkStart w:id="2" w:name="_Toc495327444"/>
      <w:r>
        <w:lastRenderedPageBreak/>
        <w:t>Exercise(s)</w:t>
      </w:r>
      <w:bookmarkEnd w:id="2"/>
    </w:p>
    <w:p w14:paraId="4317CD3E" w14:textId="77777777" w:rsidR="002D2BC9" w:rsidRDefault="002D2BC9" w:rsidP="002D2BC9">
      <w:pPr>
        <w:pStyle w:val="Exercise"/>
      </w:pPr>
      <w:bookmarkStart w:id="3" w:name="_Toc495327445"/>
      <w:r>
        <w:t xml:space="preserve">Test the </w:t>
      </w:r>
      <w:proofErr w:type="spellStart"/>
      <w:r>
        <w:t>demo.aws_iot.pub_</w:t>
      </w:r>
      <w:proofErr w:type="gramStart"/>
      <w:r>
        <w:t>sub.publisher</w:t>
      </w:r>
      <w:proofErr w:type="spellEnd"/>
      <w:proofErr w:type="gramEnd"/>
      <w:r>
        <w:t xml:space="preserve"> App</w:t>
      </w:r>
      <w:bookmarkEnd w:id="3"/>
      <w:r>
        <w:t xml:space="preserve"> </w:t>
      </w:r>
    </w:p>
    <w:p w14:paraId="032994D3" w14:textId="77777777" w:rsidR="002D2BC9" w:rsidRDefault="002D2BC9" w:rsidP="002D2BC9">
      <w:pPr>
        <w:pStyle w:val="ListParagraph"/>
        <w:numPr>
          <w:ilvl w:val="0"/>
          <w:numId w:val="8"/>
        </w:numPr>
      </w:pPr>
      <w:r>
        <w:t>Copy the WICED apps/demo/</w:t>
      </w:r>
      <w:proofErr w:type="spellStart"/>
      <w:r>
        <w:t>aws_iot</w:t>
      </w:r>
      <w:proofErr w:type="spellEnd"/>
      <w:r>
        <w:t>/</w:t>
      </w:r>
      <w:proofErr w:type="spellStart"/>
      <w:r>
        <w:t>pub_sub</w:t>
      </w:r>
      <w:proofErr w:type="spellEnd"/>
      <w:r>
        <w:t>/publisher project to your own directory (i.e. ww101/07b/02_publisher) and update the files.</w:t>
      </w:r>
    </w:p>
    <w:p w14:paraId="6D3F1933" w14:textId="77777777" w:rsidR="002D2BC9" w:rsidRDefault="002D2BC9" w:rsidP="002D2BC9">
      <w:pPr>
        <w:pStyle w:val="ListParagraph"/>
        <w:numPr>
          <w:ilvl w:val="1"/>
          <w:numId w:val="8"/>
        </w:numPr>
      </w:pPr>
      <w:r>
        <w:t xml:space="preserve">Hint: Make sure you add your platform to the valid platforms in the </w:t>
      </w:r>
      <w:proofErr w:type="spellStart"/>
      <w:r>
        <w:t>makefile</w:t>
      </w:r>
      <w:proofErr w:type="spellEnd"/>
      <w:r>
        <w:t>.</w:t>
      </w:r>
    </w:p>
    <w:p w14:paraId="28B69C5D" w14:textId="77777777" w:rsidR="002D2BC9" w:rsidRDefault="002D2BC9" w:rsidP="002D2BC9">
      <w:pPr>
        <w:pStyle w:val="ListParagraph"/>
        <w:numPr>
          <w:ilvl w:val="0"/>
          <w:numId w:val="8"/>
        </w:numPr>
      </w:pPr>
      <w:r>
        <w:t>Modify the DCT for your network.</w:t>
      </w:r>
    </w:p>
    <w:p w14:paraId="0099564F" w14:textId="77777777" w:rsidR="002D2BC9" w:rsidRDefault="002D2BC9" w:rsidP="002D2BC9">
      <w:pPr>
        <w:pStyle w:val="ListParagraph"/>
        <w:numPr>
          <w:ilvl w:val="0"/>
          <w:numId w:val="8"/>
        </w:numPr>
      </w:pPr>
      <w:r>
        <w:t>If you are not using the region US East time zone 1, make sure you search for us-east-1 in the code and modify as appropriate.</w:t>
      </w:r>
    </w:p>
    <w:p w14:paraId="1590C2DC" w14:textId="77777777" w:rsidR="002D2BC9" w:rsidRDefault="002D2BC9" w:rsidP="002D2BC9">
      <w:pPr>
        <w:pStyle w:val="ListParagraph"/>
        <w:numPr>
          <w:ilvl w:val="0"/>
          <w:numId w:val="8"/>
        </w:numPr>
      </w:pPr>
      <w:r>
        <w:t>Copy the certificates that you generated in the first exercise into the resources/apps/</w:t>
      </w:r>
      <w:proofErr w:type="spellStart"/>
      <w:r>
        <w:t>aws_iot</w:t>
      </w:r>
      <w:proofErr w:type="spellEnd"/>
      <w:r>
        <w:t xml:space="preserve"> directory.  Replace two of the existing files in that directory as follows:</w:t>
      </w:r>
    </w:p>
    <w:p w14:paraId="6D902133" w14:textId="77777777" w:rsidR="002D2BC9" w:rsidRDefault="002D2BC9" w:rsidP="002D2BC9">
      <w:pPr>
        <w:pStyle w:val="ListParagraph"/>
      </w:pPr>
    </w:p>
    <w:tbl>
      <w:tblPr>
        <w:tblStyle w:val="TableGrid"/>
        <w:tblW w:w="0" w:type="auto"/>
        <w:tblInd w:w="720" w:type="dxa"/>
        <w:tblLook w:val="04A0" w:firstRow="1" w:lastRow="0" w:firstColumn="1" w:lastColumn="0" w:noHBand="0" w:noVBand="1"/>
      </w:tblPr>
      <w:tblGrid>
        <w:gridCol w:w="2544"/>
        <w:gridCol w:w="1303"/>
        <w:gridCol w:w="4784"/>
      </w:tblGrid>
      <w:tr w:rsidR="002D2BC9" w14:paraId="00051062" w14:textId="77777777" w:rsidTr="00ED4896">
        <w:tc>
          <w:tcPr>
            <w:tcW w:w="2544" w:type="dxa"/>
          </w:tcPr>
          <w:p w14:paraId="4D569E78" w14:textId="77777777" w:rsidR="002D2BC9" w:rsidRDefault="002D2BC9" w:rsidP="00ED4896">
            <w:pPr>
              <w:pStyle w:val="ListParagraph"/>
              <w:ind w:left="0"/>
            </w:pPr>
            <w:r>
              <w:t>Name of Downloaded File</w:t>
            </w:r>
          </w:p>
        </w:tc>
        <w:tc>
          <w:tcPr>
            <w:tcW w:w="1217" w:type="dxa"/>
          </w:tcPr>
          <w:p w14:paraId="0F0A4A46" w14:textId="77777777" w:rsidR="002D2BC9" w:rsidRDefault="002D2BC9" w:rsidP="00ED4896">
            <w:pPr>
              <w:pStyle w:val="ListParagraph"/>
              <w:ind w:left="0"/>
            </w:pPr>
            <w:r>
              <w:t>New Name</w:t>
            </w:r>
          </w:p>
        </w:tc>
        <w:tc>
          <w:tcPr>
            <w:tcW w:w="4784" w:type="dxa"/>
          </w:tcPr>
          <w:p w14:paraId="18D00964" w14:textId="77777777" w:rsidR="002D2BC9" w:rsidRDefault="002D2BC9" w:rsidP="00ED4896">
            <w:pPr>
              <w:pStyle w:val="ListParagraph"/>
              <w:ind w:left="0"/>
            </w:pPr>
            <w:r>
              <w:t>Description</w:t>
            </w:r>
          </w:p>
        </w:tc>
      </w:tr>
      <w:tr w:rsidR="002D2BC9" w14:paraId="7CE86CBD" w14:textId="77777777" w:rsidTr="00ED4896">
        <w:tc>
          <w:tcPr>
            <w:tcW w:w="2544" w:type="dxa"/>
          </w:tcPr>
          <w:p w14:paraId="5D5224EA" w14:textId="77777777" w:rsidR="002D2BC9" w:rsidRDefault="002D2BC9" w:rsidP="00ED4896">
            <w:pPr>
              <w:pStyle w:val="ListParagraph"/>
              <w:ind w:left="0"/>
            </w:pPr>
            <w:r>
              <w:t>&lt;name&gt;-certificate.pem.crt</w:t>
            </w:r>
          </w:p>
        </w:tc>
        <w:tc>
          <w:tcPr>
            <w:tcW w:w="1217" w:type="dxa"/>
          </w:tcPr>
          <w:p w14:paraId="335F1062" w14:textId="77777777" w:rsidR="002D2BC9" w:rsidRDefault="002D2BC9" w:rsidP="00ED4896">
            <w:pPr>
              <w:pStyle w:val="ListParagraph"/>
              <w:ind w:left="0"/>
            </w:pPr>
            <w:r>
              <w:t>client.cer</w:t>
            </w:r>
          </w:p>
        </w:tc>
        <w:tc>
          <w:tcPr>
            <w:tcW w:w="4784" w:type="dxa"/>
          </w:tcPr>
          <w:p w14:paraId="61044C1A" w14:textId="77777777" w:rsidR="002D2BC9" w:rsidRDefault="002D2BC9" w:rsidP="00ED4896">
            <w:pPr>
              <w:pStyle w:val="ListParagraph"/>
              <w:ind w:left="0"/>
            </w:pPr>
            <w:r>
              <w:t xml:space="preserve">The certificate for your thing. This is how AWS knows that it is a valid </w:t>
            </w:r>
            <w:r w:rsidRPr="00730EA8">
              <w:rPr>
                <w:i/>
              </w:rPr>
              <w:t>thing</w:t>
            </w:r>
            <w:r>
              <w:t xml:space="preserve"> that is trying to talk to it.</w:t>
            </w:r>
          </w:p>
        </w:tc>
      </w:tr>
      <w:tr w:rsidR="002D2BC9" w14:paraId="730E8308" w14:textId="77777777" w:rsidTr="00ED4896">
        <w:tc>
          <w:tcPr>
            <w:tcW w:w="2544" w:type="dxa"/>
          </w:tcPr>
          <w:p w14:paraId="7BA0930E" w14:textId="77777777" w:rsidR="002D2BC9" w:rsidRDefault="002D2BC9" w:rsidP="00ED4896">
            <w:pPr>
              <w:pStyle w:val="ListParagraph"/>
              <w:ind w:left="0"/>
            </w:pPr>
            <w:r>
              <w:t>&lt;name&gt;-</w:t>
            </w:r>
            <w:proofErr w:type="spellStart"/>
            <w:r>
              <w:t>private.pem.key</w:t>
            </w:r>
            <w:proofErr w:type="spellEnd"/>
          </w:p>
        </w:tc>
        <w:tc>
          <w:tcPr>
            <w:tcW w:w="1217" w:type="dxa"/>
          </w:tcPr>
          <w:p w14:paraId="5A367ECA" w14:textId="77777777" w:rsidR="002D2BC9" w:rsidRDefault="002D2BC9" w:rsidP="00ED4896">
            <w:pPr>
              <w:pStyle w:val="ListParagraph"/>
              <w:ind w:left="0"/>
            </w:pPr>
            <w:r>
              <w:t>privkey.cer</w:t>
            </w:r>
          </w:p>
        </w:tc>
        <w:tc>
          <w:tcPr>
            <w:tcW w:w="4784" w:type="dxa"/>
          </w:tcPr>
          <w:p w14:paraId="77AAEB37" w14:textId="77777777" w:rsidR="002D2BC9" w:rsidRDefault="002D2BC9" w:rsidP="00ED4896">
            <w:pPr>
              <w:pStyle w:val="ListParagraph"/>
              <w:ind w:left="0"/>
            </w:pPr>
            <w:r>
              <w:t>The private key that your application will use to decrypt data that it gets back from AWS. Since Amazon created the key, it already has the public key.</w:t>
            </w:r>
          </w:p>
        </w:tc>
      </w:tr>
    </w:tbl>
    <w:p w14:paraId="0EC5B309" w14:textId="77777777" w:rsidR="002D2BC9" w:rsidRDefault="002D2BC9" w:rsidP="002D2BC9">
      <w:pPr>
        <w:pStyle w:val="ListParagraph"/>
      </w:pPr>
    </w:p>
    <w:p w14:paraId="51720DC0" w14:textId="77777777" w:rsidR="002D2BC9" w:rsidRDefault="002D2BC9" w:rsidP="002D2BC9">
      <w:pPr>
        <w:pStyle w:val="ListParagraph"/>
      </w:pPr>
      <w:r>
        <w:t>The rootca.cer file in that folder is the certificate for Amazon. This allows your thing to know that it is really talking to the AWS Cloud. This is a known-good key for AWS that is built into the SDK. It does not need to be modified since it never changes (at least not until it expires in on July 16, 2036).</w:t>
      </w:r>
    </w:p>
    <w:p w14:paraId="1F866268" w14:textId="77777777" w:rsidR="002D2BC9" w:rsidRDefault="002D2BC9" w:rsidP="002D2BC9">
      <w:pPr>
        <w:pStyle w:val="ListParagraph"/>
      </w:pPr>
    </w:p>
    <w:p w14:paraId="0179F997" w14:textId="77777777" w:rsidR="002D2BC9" w:rsidRDefault="002D2BC9" w:rsidP="002D2BC9">
      <w:pPr>
        <w:pStyle w:val="ListParagraph"/>
      </w:pPr>
      <w:r>
        <w:t>The other file that you downloaded called “&lt;name&gt;-</w:t>
      </w:r>
      <w:proofErr w:type="spellStart"/>
      <w:r>
        <w:t>public.pem.key</w:t>
      </w:r>
      <w:proofErr w:type="spellEnd"/>
      <w:r>
        <w:t>” is a public key for your thing. In this case, Amazon already has the public key so you don’t need to provide it.</w:t>
      </w:r>
    </w:p>
    <w:p w14:paraId="3F68C61C" w14:textId="77777777" w:rsidR="002D2BC9" w:rsidRDefault="002D2BC9" w:rsidP="002D2BC9">
      <w:pPr>
        <w:pStyle w:val="ListParagraph"/>
      </w:pPr>
    </w:p>
    <w:p w14:paraId="3184F91D" w14:textId="77777777" w:rsidR="002D2BC9" w:rsidRDefault="002D2BC9" w:rsidP="002D2BC9">
      <w:pPr>
        <w:pStyle w:val="ListParagraph"/>
        <w:numPr>
          <w:ilvl w:val="0"/>
          <w:numId w:val="8"/>
        </w:numPr>
      </w:pPr>
      <w:r>
        <w:t>Run a “clean” before rebuilding or else your project may not see the new keys. You will find clean at the top of the list of Make Targets. Just double-click on it to run it.</w:t>
      </w:r>
    </w:p>
    <w:p w14:paraId="5555A3C7" w14:textId="77777777" w:rsidR="002D2BC9" w:rsidRDefault="002D2BC9" w:rsidP="002D2BC9">
      <w:pPr>
        <w:pStyle w:val="ListParagraph"/>
        <w:numPr>
          <w:ilvl w:val="0"/>
          <w:numId w:val="8"/>
        </w:numPr>
      </w:pPr>
      <w:r>
        <w:t>Create a Make Target for your project.</w:t>
      </w:r>
    </w:p>
    <w:p w14:paraId="5178E5C1" w14:textId="77777777" w:rsidR="002D2BC9" w:rsidRDefault="002D2BC9" w:rsidP="002D2BC9">
      <w:pPr>
        <w:pStyle w:val="ListParagraph"/>
        <w:numPr>
          <w:ilvl w:val="0"/>
          <w:numId w:val="8"/>
        </w:numPr>
      </w:pPr>
      <w:r>
        <w:t>Modify the #define for MQTT_BROKER_ADDRESS. The address can be found by clicking on “Settings” at the lower left corner of the main Amazon AWS console window. The broker address is listed as the “Endpoint”.</w:t>
      </w:r>
    </w:p>
    <w:p w14:paraId="2612FC80" w14:textId="77777777" w:rsidR="002D2BC9" w:rsidRDefault="002D2BC9" w:rsidP="002D2BC9">
      <w:pPr>
        <w:pStyle w:val="ListParagraph"/>
        <w:numPr>
          <w:ilvl w:val="0"/>
          <w:numId w:val="8"/>
        </w:numPr>
      </w:pPr>
      <w:r>
        <w:t>Modify the #define for WICED_TOPIC. Use the topic from exercise 2 with your initials in the name.</w:t>
      </w:r>
    </w:p>
    <w:p w14:paraId="416D76BE" w14:textId="77777777" w:rsidR="002D2BC9" w:rsidRPr="00E21F47" w:rsidRDefault="002D2BC9" w:rsidP="002D2BC9">
      <w:pPr>
        <w:pStyle w:val="ListParagraph"/>
        <w:numPr>
          <w:ilvl w:val="0"/>
          <w:numId w:val="8"/>
        </w:numPr>
        <w:rPr>
          <w:u w:val="single"/>
        </w:rPr>
      </w:pPr>
      <w:r w:rsidRPr="00E21F47">
        <w:rPr>
          <w:u w:val="single"/>
        </w:rPr>
        <w:t>Modify the #define for CLIENT_ID to include your initials. This is necessary to prevent conflicts since everyone is using the same class broker.</w:t>
      </w:r>
    </w:p>
    <w:p w14:paraId="1F71325D" w14:textId="77777777" w:rsidR="002D2BC9" w:rsidRDefault="002D2BC9" w:rsidP="002D2BC9">
      <w:pPr>
        <w:pStyle w:val="ListParagraph"/>
        <w:numPr>
          <w:ilvl w:val="0"/>
          <w:numId w:val="8"/>
        </w:numPr>
      </w:pPr>
      <w:r>
        <w:t>Build and program your project.</w:t>
      </w:r>
    </w:p>
    <w:p w14:paraId="54A5DD5F" w14:textId="77777777" w:rsidR="002D2BC9" w:rsidRDefault="002D2BC9" w:rsidP="002D2BC9">
      <w:pPr>
        <w:pStyle w:val="ListParagraph"/>
        <w:numPr>
          <w:ilvl w:val="0"/>
          <w:numId w:val="8"/>
        </w:numPr>
      </w:pPr>
      <w:r>
        <w:t>Open the serial port and watch your terminal session.</w:t>
      </w:r>
    </w:p>
    <w:p w14:paraId="7A2A5934" w14:textId="77777777" w:rsidR="002D2BC9" w:rsidRDefault="002D2BC9" w:rsidP="002D2BC9">
      <w:pPr>
        <w:pStyle w:val="ListParagraph"/>
        <w:numPr>
          <w:ilvl w:val="0"/>
          <w:numId w:val="8"/>
        </w:numPr>
      </w:pPr>
      <w:r>
        <w:lastRenderedPageBreak/>
        <w:t>Subscribe to your topic using the AWS MQTT Test Client.  When you press the button, you should see updates to the topic in the test window.</w:t>
      </w:r>
    </w:p>
    <w:p w14:paraId="45AD1BF9" w14:textId="77777777" w:rsidR="002D2BC9" w:rsidRDefault="002D2BC9" w:rsidP="002D2BC9">
      <w:pPr>
        <w:pStyle w:val="Exercise"/>
      </w:pPr>
      <w:bookmarkStart w:id="4" w:name="_Toc495327446"/>
      <w:r>
        <w:t>WICED MQTT Firmware Flow</w:t>
      </w:r>
      <w:bookmarkEnd w:id="4"/>
    </w:p>
    <w:p w14:paraId="1D16F182" w14:textId="77777777" w:rsidR="002D2BC9" w:rsidRDefault="002D2BC9" w:rsidP="002D2BC9">
      <w:r>
        <w:t>Explain in detail the firmware flow for the publisher app by answering the following questions:</w:t>
      </w:r>
    </w:p>
    <w:p w14:paraId="143BB7BC" w14:textId="77777777" w:rsidR="002D2BC9" w:rsidRDefault="002D2BC9" w:rsidP="002D2BC9">
      <w:pPr>
        <w:pStyle w:val="ListParagraph"/>
        <w:keepNext/>
        <w:numPr>
          <w:ilvl w:val="0"/>
          <w:numId w:val="12"/>
        </w:numPr>
      </w:pPr>
      <w:r>
        <w:t xml:space="preserve">How do the MQTT library functions (e.g. </w:t>
      </w:r>
      <w:proofErr w:type="spellStart"/>
      <w:r w:rsidRPr="003A41FB">
        <w:rPr>
          <w:i/>
        </w:rPr>
        <w:t>wiced_mqtt_</w:t>
      </w:r>
      <w:proofErr w:type="gramStart"/>
      <w:r w:rsidRPr="003A41FB">
        <w:rPr>
          <w:i/>
        </w:rPr>
        <w:t>publish</w:t>
      </w:r>
      <w:proofErr w:type="spellEnd"/>
      <w:r w:rsidRPr="003A41FB">
        <w:rPr>
          <w:i/>
        </w:rPr>
        <w:t>(</w:t>
      </w:r>
      <w:proofErr w:type="gramEnd"/>
      <w:r w:rsidRPr="003A41FB">
        <w:rPr>
          <w:i/>
        </w:rPr>
        <w:t>)</w:t>
      </w:r>
      <w:r>
        <w:t>) get into your project?</w:t>
      </w:r>
    </w:p>
    <w:p w14:paraId="520460EA" w14:textId="77777777" w:rsidR="002D2BC9" w:rsidRDefault="002D2BC9" w:rsidP="002D2BC9">
      <w:pPr>
        <w:keepNext/>
      </w:pPr>
    </w:p>
    <w:p w14:paraId="0D06E500" w14:textId="77777777" w:rsidR="002D2BC9" w:rsidRDefault="002D2BC9" w:rsidP="002D2BC9">
      <w:pPr>
        <w:keepNext/>
      </w:pPr>
    </w:p>
    <w:p w14:paraId="5C8BEB5E" w14:textId="77777777" w:rsidR="002D2BC9" w:rsidRDefault="002D2BC9" w:rsidP="002D2BC9"/>
    <w:p w14:paraId="7ED16217" w14:textId="77777777" w:rsidR="002D2BC9" w:rsidRDefault="002D2BC9" w:rsidP="002D2BC9">
      <w:pPr>
        <w:pStyle w:val="ListParagraph"/>
        <w:keepNext/>
        <w:numPr>
          <w:ilvl w:val="0"/>
          <w:numId w:val="12"/>
        </w:numPr>
      </w:pPr>
      <w:r>
        <w:t>What function is called when the button is pressed?</w:t>
      </w:r>
    </w:p>
    <w:p w14:paraId="41AD109B" w14:textId="77777777" w:rsidR="002D2BC9" w:rsidRDefault="002D2BC9" w:rsidP="002D2BC9">
      <w:pPr>
        <w:keepNext/>
      </w:pPr>
    </w:p>
    <w:p w14:paraId="2762D4B7" w14:textId="77777777" w:rsidR="002D2BC9" w:rsidRDefault="002D2BC9" w:rsidP="002D2BC9">
      <w:pPr>
        <w:keepNext/>
      </w:pPr>
    </w:p>
    <w:p w14:paraId="1587321F" w14:textId="77777777" w:rsidR="002D2BC9" w:rsidRDefault="002D2BC9" w:rsidP="002D2BC9"/>
    <w:p w14:paraId="7E9A873B" w14:textId="77777777" w:rsidR="002D2BC9" w:rsidRDefault="002D2BC9" w:rsidP="002D2BC9">
      <w:pPr>
        <w:pStyle w:val="ListParagraph"/>
        <w:keepNext/>
        <w:numPr>
          <w:ilvl w:val="0"/>
          <w:numId w:val="12"/>
        </w:numPr>
      </w:pPr>
      <w:r>
        <w:t>How does the button callback unlock the main thread?</w:t>
      </w:r>
    </w:p>
    <w:p w14:paraId="0942D693" w14:textId="77777777" w:rsidR="002D2BC9" w:rsidRDefault="002D2BC9" w:rsidP="002D2BC9">
      <w:pPr>
        <w:keepNext/>
      </w:pPr>
    </w:p>
    <w:p w14:paraId="642E8DDB" w14:textId="77777777" w:rsidR="002D2BC9" w:rsidRDefault="002D2BC9" w:rsidP="002D2BC9">
      <w:pPr>
        <w:keepNext/>
      </w:pPr>
    </w:p>
    <w:p w14:paraId="6904FD32" w14:textId="77777777" w:rsidR="002D2BC9" w:rsidRDefault="002D2BC9" w:rsidP="002D2BC9"/>
    <w:p w14:paraId="7F7263EB" w14:textId="77777777" w:rsidR="002D2BC9" w:rsidRDefault="002D2BC9" w:rsidP="002D2BC9">
      <w:pPr>
        <w:pStyle w:val="ListParagraph"/>
        <w:keepNext/>
        <w:numPr>
          <w:ilvl w:val="0"/>
          <w:numId w:val="12"/>
        </w:numPr>
      </w:pPr>
      <w:r>
        <w:t>What WICED SDK RTOS mechanism does the “</w:t>
      </w:r>
      <w:proofErr w:type="spellStart"/>
      <w:r>
        <w:t>wait_for_response</w:t>
      </w:r>
      <w:proofErr w:type="spellEnd"/>
      <w:r>
        <w:t>” function use to “wait”?</w:t>
      </w:r>
    </w:p>
    <w:p w14:paraId="627018C4" w14:textId="77777777" w:rsidR="002D2BC9" w:rsidRDefault="002D2BC9" w:rsidP="002D2BC9">
      <w:pPr>
        <w:keepNext/>
      </w:pPr>
    </w:p>
    <w:p w14:paraId="017314B6" w14:textId="77777777" w:rsidR="002D2BC9" w:rsidRDefault="002D2BC9" w:rsidP="002D2BC9">
      <w:pPr>
        <w:keepNext/>
      </w:pPr>
    </w:p>
    <w:p w14:paraId="36EE471C" w14:textId="77777777" w:rsidR="002D2BC9" w:rsidRDefault="002D2BC9" w:rsidP="002D2BC9"/>
    <w:p w14:paraId="6E2AD177" w14:textId="77777777" w:rsidR="002D2BC9" w:rsidRDefault="002D2BC9" w:rsidP="002D2BC9">
      <w:pPr>
        <w:pStyle w:val="ListParagraph"/>
        <w:keepNext/>
        <w:numPr>
          <w:ilvl w:val="0"/>
          <w:numId w:val="12"/>
        </w:numPr>
      </w:pPr>
      <w:r>
        <w:t>Why did the firmware author create a function called “</w:t>
      </w:r>
      <w:proofErr w:type="spellStart"/>
      <w:r>
        <w:t>wait_for_response</w:t>
      </w:r>
      <w:proofErr w:type="spellEnd"/>
      <w:r>
        <w:t>”?</w:t>
      </w:r>
    </w:p>
    <w:p w14:paraId="7BB2B4CB" w14:textId="77777777" w:rsidR="002D2BC9" w:rsidRDefault="002D2BC9" w:rsidP="002D2BC9">
      <w:pPr>
        <w:keepNext/>
      </w:pPr>
    </w:p>
    <w:p w14:paraId="11CEC59D" w14:textId="77777777" w:rsidR="002D2BC9" w:rsidRDefault="002D2BC9" w:rsidP="002D2BC9">
      <w:pPr>
        <w:keepNext/>
      </w:pPr>
    </w:p>
    <w:p w14:paraId="447FC0DF" w14:textId="77777777" w:rsidR="002D2BC9" w:rsidRDefault="002D2BC9" w:rsidP="002D2BC9"/>
    <w:p w14:paraId="741704A0" w14:textId="77777777" w:rsidR="002D2BC9" w:rsidRDefault="002D2BC9" w:rsidP="002D2BC9">
      <w:pPr>
        <w:pStyle w:val="ListParagraph"/>
        <w:keepNext/>
        <w:numPr>
          <w:ilvl w:val="0"/>
          <w:numId w:val="12"/>
        </w:numPr>
      </w:pPr>
      <w:r>
        <w:t>Are all messages sent to the AWS IOT MQTT Message Broker required to be in JSON format?</w:t>
      </w:r>
    </w:p>
    <w:p w14:paraId="32195142" w14:textId="77777777" w:rsidR="002D2BC9" w:rsidRDefault="002D2BC9" w:rsidP="002D2BC9">
      <w:pPr>
        <w:keepNext/>
      </w:pPr>
    </w:p>
    <w:p w14:paraId="104F1072" w14:textId="77777777" w:rsidR="002D2BC9" w:rsidRDefault="002D2BC9" w:rsidP="002D2BC9">
      <w:pPr>
        <w:keepNext/>
      </w:pPr>
    </w:p>
    <w:p w14:paraId="4436931F" w14:textId="77777777" w:rsidR="002D2BC9" w:rsidRDefault="002D2BC9" w:rsidP="002D2BC9"/>
    <w:p w14:paraId="7CB6DE74" w14:textId="77777777" w:rsidR="002D2BC9" w:rsidRDefault="002D2BC9" w:rsidP="002D2BC9">
      <w:pPr>
        <w:pStyle w:val="ListParagraph"/>
        <w:keepNext/>
        <w:numPr>
          <w:ilvl w:val="0"/>
          <w:numId w:val="12"/>
        </w:numPr>
      </w:pPr>
      <w:r>
        <w:lastRenderedPageBreak/>
        <w:t>What are the 7 WICED MQTT events?  What file are they defined in?</w:t>
      </w:r>
    </w:p>
    <w:p w14:paraId="0E811250" w14:textId="77777777" w:rsidR="002D2BC9" w:rsidRDefault="002D2BC9" w:rsidP="002D2BC9">
      <w:pPr>
        <w:keepNext/>
      </w:pPr>
    </w:p>
    <w:p w14:paraId="08A83872" w14:textId="77777777" w:rsidR="002D2BC9" w:rsidRDefault="002D2BC9" w:rsidP="002D2BC9">
      <w:pPr>
        <w:keepNext/>
      </w:pPr>
    </w:p>
    <w:p w14:paraId="388A156D" w14:textId="77777777" w:rsidR="002D2BC9" w:rsidRDefault="002D2BC9" w:rsidP="002D2BC9"/>
    <w:p w14:paraId="2464D04A" w14:textId="77777777" w:rsidR="002D2BC9" w:rsidRDefault="002D2BC9" w:rsidP="002D2BC9">
      <w:pPr>
        <w:pStyle w:val="ListParagraph"/>
        <w:keepNext/>
        <w:numPr>
          <w:ilvl w:val="0"/>
          <w:numId w:val="12"/>
        </w:numPr>
      </w:pPr>
      <w:r>
        <w:t>Do you have to name the client certificate client.cer?  How would you change the name?</w:t>
      </w:r>
    </w:p>
    <w:p w14:paraId="4A976A9E" w14:textId="77777777" w:rsidR="002D2BC9" w:rsidRDefault="002D2BC9" w:rsidP="002D2BC9">
      <w:pPr>
        <w:keepNext/>
      </w:pPr>
    </w:p>
    <w:p w14:paraId="2DE21108" w14:textId="77777777" w:rsidR="002D2BC9" w:rsidRDefault="002D2BC9" w:rsidP="002D2BC9">
      <w:pPr>
        <w:keepNext/>
      </w:pPr>
    </w:p>
    <w:p w14:paraId="54B42D62" w14:textId="77777777" w:rsidR="002D2BC9" w:rsidRDefault="002D2BC9" w:rsidP="002D2BC9"/>
    <w:p w14:paraId="1F3DDB66" w14:textId="77777777" w:rsidR="002D2BC9" w:rsidRDefault="002D2BC9" w:rsidP="002D2BC9">
      <w:pPr>
        <w:pStyle w:val="ListParagraph"/>
        <w:keepNext/>
        <w:numPr>
          <w:ilvl w:val="0"/>
          <w:numId w:val="12"/>
        </w:numPr>
      </w:pPr>
      <w:r>
        <w:t>What is the naming convention used to differentiate WICED MQTT library functions versus wrappers around those functions in the publisher app?</w:t>
      </w:r>
    </w:p>
    <w:p w14:paraId="2316A6E2" w14:textId="77777777" w:rsidR="002D2BC9" w:rsidRDefault="002D2BC9" w:rsidP="002D2BC9">
      <w:pPr>
        <w:keepNext/>
      </w:pPr>
    </w:p>
    <w:p w14:paraId="370CE2E0" w14:textId="77777777" w:rsidR="002D2BC9" w:rsidRDefault="002D2BC9" w:rsidP="002D2BC9">
      <w:pPr>
        <w:keepNext/>
      </w:pPr>
    </w:p>
    <w:p w14:paraId="04687CC0" w14:textId="77777777" w:rsidR="002D2BC9" w:rsidRDefault="002D2BC9" w:rsidP="002D2BC9"/>
    <w:p w14:paraId="37868F44" w14:textId="77777777" w:rsidR="002D2BC9" w:rsidRDefault="002D2BC9" w:rsidP="002D2BC9">
      <w:pPr>
        <w:pStyle w:val="ListParagraph"/>
        <w:keepNext/>
        <w:numPr>
          <w:ilvl w:val="0"/>
          <w:numId w:val="12"/>
        </w:numPr>
      </w:pPr>
      <w:r>
        <w:t>What steps are required to get an MQTT connection established?</w:t>
      </w:r>
    </w:p>
    <w:p w14:paraId="4033026A" w14:textId="77777777" w:rsidR="002D2BC9" w:rsidRDefault="002D2BC9" w:rsidP="002D2BC9">
      <w:pPr>
        <w:keepNext/>
      </w:pPr>
    </w:p>
    <w:p w14:paraId="7FF066C2" w14:textId="77777777" w:rsidR="002D2BC9" w:rsidRDefault="002D2BC9" w:rsidP="002D2BC9">
      <w:pPr>
        <w:keepNext/>
      </w:pPr>
    </w:p>
    <w:p w14:paraId="44A320E7" w14:textId="77777777" w:rsidR="002D2BC9" w:rsidRDefault="002D2BC9" w:rsidP="002D2BC9"/>
    <w:p w14:paraId="413224A5" w14:textId="77777777" w:rsidR="002D2BC9" w:rsidRDefault="002D2BC9" w:rsidP="002D2BC9">
      <w:pPr>
        <w:pStyle w:val="ListParagraph"/>
        <w:keepNext/>
        <w:numPr>
          <w:ilvl w:val="0"/>
          <w:numId w:val="12"/>
        </w:numPr>
      </w:pPr>
      <w:r>
        <w:t>What prevents a hung connection from deadlocking the publisher app?</w:t>
      </w:r>
    </w:p>
    <w:p w14:paraId="3BB4A8E8" w14:textId="77777777" w:rsidR="002D2BC9" w:rsidRDefault="002D2BC9" w:rsidP="002D2BC9">
      <w:pPr>
        <w:keepNext/>
      </w:pPr>
    </w:p>
    <w:p w14:paraId="1CC09364" w14:textId="77777777" w:rsidR="002D2BC9" w:rsidRDefault="002D2BC9" w:rsidP="002D2BC9">
      <w:pPr>
        <w:keepNext/>
      </w:pPr>
    </w:p>
    <w:p w14:paraId="22E32544" w14:textId="77777777" w:rsidR="002D2BC9" w:rsidRDefault="002D2BC9" w:rsidP="002D2BC9"/>
    <w:p w14:paraId="7F19758B" w14:textId="77777777" w:rsidR="002D2BC9" w:rsidRDefault="002D2BC9" w:rsidP="002D2BC9">
      <w:pPr>
        <w:pStyle w:val="ListParagraph"/>
        <w:keepNext/>
        <w:numPr>
          <w:ilvl w:val="0"/>
          <w:numId w:val="12"/>
        </w:numPr>
      </w:pPr>
      <w:r>
        <w:t>What is the name of the flag that prevents the firmware from sending multiple button presses before the publish is finished?</w:t>
      </w:r>
    </w:p>
    <w:p w14:paraId="0EBF5F84" w14:textId="77777777" w:rsidR="002D2BC9" w:rsidRDefault="002D2BC9" w:rsidP="002D2BC9">
      <w:pPr>
        <w:keepNext/>
      </w:pPr>
    </w:p>
    <w:p w14:paraId="5EC014E8" w14:textId="77777777" w:rsidR="002D2BC9" w:rsidRDefault="002D2BC9" w:rsidP="002D2BC9">
      <w:pPr>
        <w:keepNext/>
      </w:pPr>
    </w:p>
    <w:p w14:paraId="09EEECD7" w14:textId="77777777" w:rsidR="002D2BC9" w:rsidRDefault="002D2BC9" w:rsidP="002D2BC9"/>
    <w:p w14:paraId="2E009E71" w14:textId="77777777" w:rsidR="002D2BC9" w:rsidRDefault="002D2BC9" w:rsidP="002D2BC9">
      <w:pPr>
        <w:spacing w:line="259" w:lineRule="auto"/>
        <w:rPr>
          <w:rFonts w:eastAsia="Times New Roman"/>
          <w:b/>
          <w:color w:val="1F4E79" w:themeColor="accent1" w:themeShade="80"/>
          <w:szCs w:val="26"/>
        </w:rPr>
      </w:pPr>
      <w:r>
        <w:br w:type="page"/>
      </w:r>
    </w:p>
    <w:p w14:paraId="68CB2094" w14:textId="77777777" w:rsidR="002D2BC9" w:rsidRDefault="002D2BC9" w:rsidP="002D2BC9">
      <w:pPr>
        <w:pStyle w:val="Exercise"/>
      </w:pPr>
      <w:bookmarkStart w:id="5" w:name="_Toc495327447"/>
      <w:r>
        <w:lastRenderedPageBreak/>
        <w:t xml:space="preserve">Build and Test the </w:t>
      </w:r>
      <w:proofErr w:type="spellStart"/>
      <w:r>
        <w:t>demo.aws_iot.pub_</w:t>
      </w:r>
      <w:proofErr w:type="gramStart"/>
      <w:r>
        <w:t>sub.subscriber</w:t>
      </w:r>
      <w:proofErr w:type="spellEnd"/>
      <w:proofErr w:type="gramEnd"/>
      <w:r>
        <w:t xml:space="preserve"> App</w:t>
      </w:r>
      <w:bookmarkEnd w:id="5"/>
      <w:r>
        <w:t xml:space="preserve"> </w:t>
      </w:r>
    </w:p>
    <w:p w14:paraId="53ADAB33" w14:textId="77777777" w:rsidR="002D2BC9" w:rsidRDefault="002D2BC9" w:rsidP="002D2BC9">
      <w:pPr>
        <w:pStyle w:val="ListParagraph"/>
        <w:numPr>
          <w:ilvl w:val="0"/>
          <w:numId w:val="9"/>
        </w:numPr>
      </w:pPr>
      <w:r>
        <w:t>Copy the WICED application from apps/demo/</w:t>
      </w:r>
      <w:proofErr w:type="spellStart"/>
      <w:r>
        <w:t>aws_iot</w:t>
      </w:r>
      <w:proofErr w:type="spellEnd"/>
      <w:r>
        <w:t>/</w:t>
      </w:r>
      <w:proofErr w:type="spellStart"/>
      <w:r>
        <w:t>pub_sub</w:t>
      </w:r>
      <w:proofErr w:type="spellEnd"/>
      <w:r>
        <w:t xml:space="preserve">/subscriber to your directory (i.e. wa101/07b/05_subscriber) and modify the DCT and </w:t>
      </w:r>
      <w:proofErr w:type="spellStart"/>
      <w:r>
        <w:t>makefile</w:t>
      </w:r>
      <w:proofErr w:type="spellEnd"/>
      <w:r>
        <w:t>.</w:t>
      </w:r>
    </w:p>
    <w:p w14:paraId="488DB0C6" w14:textId="77777777" w:rsidR="002D2BC9" w:rsidRDefault="002D2BC9" w:rsidP="002D2BC9">
      <w:pPr>
        <w:pStyle w:val="ListParagraph"/>
        <w:numPr>
          <w:ilvl w:val="0"/>
          <w:numId w:val="9"/>
        </w:numPr>
      </w:pPr>
      <w:r>
        <w:t>Update the topic and broker #defines to the same ones you used for exercise 4.</w:t>
      </w:r>
    </w:p>
    <w:p w14:paraId="7EC36F52" w14:textId="77777777" w:rsidR="002D2BC9" w:rsidRPr="00E21F47" w:rsidRDefault="002D2BC9" w:rsidP="002D2BC9">
      <w:pPr>
        <w:pStyle w:val="ListParagraph"/>
        <w:numPr>
          <w:ilvl w:val="0"/>
          <w:numId w:val="9"/>
        </w:numPr>
        <w:rPr>
          <w:u w:val="single"/>
        </w:rPr>
      </w:pPr>
      <w:r w:rsidRPr="00E21F47">
        <w:rPr>
          <w:u w:val="single"/>
        </w:rPr>
        <w:t>Update the #define for CLIENT_ID to contain your initials.</w:t>
      </w:r>
    </w:p>
    <w:p w14:paraId="2A92A35D" w14:textId="77777777" w:rsidR="002D2BC9" w:rsidRDefault="002D2BC9" w:rsidP="002D2BC9">
      <w:pPr>
        <w:pStyle w:val="ListParagraph"/>
        <w:numPr>
          <w:ilvl w:val="0"/>
          <w:numId w:val="9"/>
        </w:numPr>
      </w:pPr>
      <w:r>
        <w:t>Search for and update the region if necessary.</w:t>
      </w:r>
      <w:r>
        <w:tab/>
      </w:r>
    </w:p>
    <w:p w14:paraId="5691E2F4" w14:textId="77777777" w:rsidR="002D2BC9" w:rsidRDefault="002D2BC9" w:rsidP="002D2BC9">
      <w:pPr>
        <w:pStyle w:val="ListParagraph"/>
        <w:numPr>
          <w:ilvl w:val="0"/>
          <w:numId w:val="9"/>
        </w:numPr>
      </w:pPr>
      <w:r>
        <w:t xml:space="preserve">We will use the same </w:t>
      </w:r>
      <w:r w:rsidRPr="001D079C">
        <w:rPr>
          <w:i/>
        </w:rPr>
        <w:t>thing</w:t>
      </w:r>
      <w:r>
        <w:t>, certificate, and keys that we did for exercise 2.</w:t>
      </w:r>
    </w:p>
    <w:p w14:paraId="35BC7F03" w14:textId="77777777" w:rsidR="002D2BC9" w:rsidRDefault="002D2BC9" w:rsidP="002D2BC9">
      <w:pPr>
        <w:pStyle w:val="ListParagraph"/>
        <w:numPr>
          <w:ilvl w:val="0"/>
          <w:numId w:val="9"/>
        </w:numPr>
      </w:pPr>
      <w:r>
        <w:t>Publish messages using the AWS Test MQTT Client.</w:t>
      </w:r>
    </w:p>
    <w:p w14:paraId="1B615DCC" w14:textId="77777777" w:rsidR="002D2BC9" w:rsidRDefault="002D2BC9" w:rsidP="002D2BC9">
      <w:pPr>
        <w:pStyle w:val="ListParagraph"/>
        <w:numPr>
          <w:ilvl w:val="1"/>
          <w:numId w:val="9"/>
        </w:numPr>
      </w:pPr>
      <w:r>
        <w:t>Determine what string needs to be sent to turn the light on or off.</w:t>
      </w:r>
    </w:p>
    <w:p w14:paraId="01582E6F" w14:textId="77777777" w:rsidR="002D2BC9" w:rsidRDefault="002D2BC9" w:rsidP="002D2BC9">
      <w:pPr>
        <w:pStyle w:val="ListParagraph"/>
        <w:numPr>
          <w:ilvl w:val="2"/>
          <w:numId w:val="9"/>
        </w:numPr>
      </w:pPr>
      <w:r>
        <w:t>Hint: Look in the source code to find the string that is being looked for when a message is received.</w:t>
      </w:r>
    </w:p>
    <w:p w14:paraId="2EFA0B34" w14:textId="77777777" w:rsidR="002D2BC9" w:rsidRDefault="002D2BC9" w:rsidP="002D2BC9">
      <w:pPr>
        <w:pStyle w:val="ListParagraph"/>
        <w:numPr>
          <w:ilvl w:val="2"/>
          <w:numId w:val="9"/>
        </w:numPr>
      </w:pPr>
      <w:r>
        <w:t>Hint: If you are successful, the LED on the shield should turn on/off.</w:t>
      </w:r>
    </w:p>
    <w:p w14:paraId="498C8A2E" w14:textId="77777777" w:rsidR="002D2BC9" w:rsidRDefault="002D2BC9" w:rsidP="002D2BC9">
      <w:pPr>
        <w:pStyle w:val="Exercise"/>
      </w:pPr>
      <w:bookmarkStart w:id="6" w:name="_Toc495327448"/>
      <w:r>
        <w:t>(Advanced) Implement the subscriber and publisher in two different kits and test</w:t>
      </w:r>
      <w:bookmarkEnd w:id="6"/>
    </w:p>
    <w:p w14:paraId="2F9DE635" w14:textId="77777777" w:rsidR="002D2BC9" w:rsidRDefault="002D2BC9" w:rsidP="002D2BC9">
      <w:pPr>
        <w:pStyle w:val="ListParagraph"/>
        <w:numPr>
          <w:ilvl w:val="0"/>
          <w:numId w:val="10"/>
        </w:numPr>
      </w:pPr>
      <w:r>
        <w:t>In a real-world application, you would typically have one or more devices publishing data to a broker and one or more devices reading data from that same broker. So, let’s try that out with two different kits. You should team up with another student for this lab.</w:t>
      </w:r>
    </w:p>
    <w:p w14:paraId="5795592B" w14:textId="77777777" w:rsidR="002D2BC9" w:rsidRDefault="002D2BC9" w:rsidP="002D2BC9">
      <w:pPr>
        <w:pStyle w:val="ListParagraph"/>
        <w:numPr>
          <w:ilvl w:val="1"/>
          <w:numId w:val="10"/>
        </w:numPr>
      </w:pPr>
      <w:r>
        <w:t xml:space="preserve">Make a new </w:t>
      </w:r>
      <w:r>
        <w:rPr>
          <w:i/>
        </w:rPr>
        <w:t>thing</w:t>
      </w:r>
      <w:r>
        <w:t xml:space="preserve"> in the AWS console for the subscriber and create a new certificate for it. You can attach the same policy that you created previously.</w:t>
      </w:r>
    </w:p>
    <w:p w14:paraId="178A9F44" w14:textId="77777777" w:rsidR="002D2BC9" w:rsidRDefault="002D2BC9" w:rsidP="002D2BC9">
      <w:pPr>
        <w:pStyle w:val="ListParagraph"/>
        <w:numPr>
          <w:ilvl w:val="2"/>
          <w:numId w:val="10"/>
        </w:numPr>
      </w:pPr>
      <w:r>
        <w:t xml:space="preserve">Note: You could </w:t>
      </w:r>
      <w:proofErr w:type="gramStart"/>
      <w:r>
        <w:t>actually use</w:t>
      </w:r>
      <w:proofErr w:type="gramEnd"/>
      <w:r>
        <w:t xml:space="preserve"> the same </w:t>
      </w:r>
      <w:r w:rsidRPr="000D57F9">
        <w:rPr>
          <w:i/>
        </w:rPr>
        <w:t>thing</w:t>
      </w:r>
      <w:r>
        <w:t xml:space="preserve">, certificate, and policy for both the subscriber and publisher if you wanted, but in many cases, you will want each type of </w:t>
      </w:r>
      <w:r w:rsidRPr="000D57F9">
        <w:rPr>
          <w:i/>
        </w:rPr>
        <w:t>thing</w:t>
      </w:r>
      <w:r>
        <w:t xml:space="preserve"> to have different permissions or settings. For example, you might want the subscriber to be able to read values but not modify them. In that case, the certificate and the attached policy for the subscriber </w:t>
      </w:r>
      <w:r w:rsidRPr="000D57F9">
        <w:rPr>
          <w:i/>
        </w:rPr>
        <w:t>thing</w:t>
      </w:r>
      <w:r>
        <w:t xml:space="preserve"> would be different.</w:t>
      </w:r>
    </w:p>
    <w:p w14:paraId="3C0CA29C" w14:textId="77777777" w:rsidR="002D2BC9" w:rsidRPr="00E21F47" w:rsidRDefault="002D2BC9" w:rsidP="002D2BC9">
      <w:pPr>
        <w:pStyle w:val="ListParagraph"/>
        <w:numPr>
          <w:ilvl w:val="2"/>
          <w:numId w:val="10"/>
        </w:numPr>
        <w:rPr>
          <w:u w:val="single"/>
        </w:rPr>
      </w:pPr>
      <w:r w:rsidRPr="00E21F47">
        <w:rPr>
          <w:u w:val="single"/>
        </w:rPr>
        <w:t>Hint: Make sure the CLIENT_ID is different between the two projects. Otherwise they will interfere with one another.</w:t>
      </w:r>
    </w:p>
    <w:p w14:paraId="4BC70945" w14:textId="77777777" w:rsidR="002D2BC9" w:rsidRDefault="002D2BC9" w:rsidP="002D2BC9">
      <w:pPr>
        <w:pStyle w:val="ListParagraph"/>
        <w:numPr>
          <w:ilvl w:val="1"/>
          <w:numId w:val="10"/>
        </w:numPr>
      </w:pPr>
      <w:r>
        <w:t xml:space="preserve">Save the new subscriber certificate files but use different names for </w:t>
      </w:r>
      <w:r w:rsidRPr="00B3687E">
        <w:rPr>
          <w:i/>
        </w:rPr>
        <w:t>client.cer</w:t>
      </w:r>
      <w:r>
        <w:t xml:space="preserve"> and </w:t>
      </w:r>
      <w:r w:rsidRPr="00B3687E">
        <w:rPr>
          <w:i/>
        </w:rPr>
        <w:t>privkey.cer</w:t>
      </w:r>
      <w:r>
        <w:t xml:space="preserve"> so that the subscriber and publisher can use different files. </w:t>
      </w:r>
    </w:p>
    <w:p w14:paraId="2DBB8AA9" w14:textId="77777777" w:rsidR="002D2BC9" w:rsidRDefault="002D2BC9" w:rsidP="002D2BC9">
      <w:pPr>
        <w:pStyle w:val="ListParagraph"/>
        <w:numPr>
          <w:ilvl w:val="1"/>
          <w:numId w:val="10"/>
        </w:numPr>
      </w:pPr>
      <w:r>
        <w:t xml:space="preserve">Update the </w:t>
      </w:r>
      <w:proofErr w:type="spellStart"/>
      <w:r>
        <w:t>makefile</w:t>
      </w:r>
      <w:proofErr w:type="spellEnd"/>
      <w:r>
        <w:t xml:space="preserve"> so that the subscriber points to the new certificates.</w:t>
      </w:r>
    </w:p>
    <w:p w14:paraId="0EC35322" w14:textId="77777777" w:rsidR="002D2BC9" w:rsidRDefault="002D2BC9" w:rsidP="002D2BC9">
      <w:pPr>
        <w:pStyle w:val="ListParagraph"/>
        <w:numPr>
          <w:ilvl w:val="2"/>
          <w:numId w:val="10"/>
        </w:numPr>
      </w:pPr>
      <w:r>
        <w:t>Hint:</w:t>
      </w:r>
      <w:r w:rsidRPr="00B3687E">
        <w:t xml:space="preserve"> </w:t>
      </w:r>
      <w:r>
        <w:t>The rootca.cer will not need to change since it is the Amazon AWS public key which is always the same.</w:t>
      </w:r>
    </w:p>
    <w:p w14:paraId="7658FBBE" w14:textId="77777777" w:rsidR="002D2BC9" w:rsidRDefault="002D2BC9" w:rsidP="002D2BC9">
      <w:pPr>
        <w:pStyle w:val="ListParagraph"/>
        <w:numPr>
          <w:ilvl w:val="1"/>
          <w:numId w:val="10"/>
        </w:numPr>
      </w:pPr>
      <w:r>
        <w:t>Update the lines in “</w:t>
      </w:r>
      <w:proofErr w:type="spellStart"/>
      <w:r>
        <w:t>subscriber.c</w:t>
      </w:r>
      <w:proofErr w:type="spellEnd"/>
      <w:r>
        <w:t>” that point to the new credential and key files.</w:t>
      </w:r>
    </w:p>
    <w:p w14:paraId="4EBE914C" w14:textId="77777777" w:rsidR="002D2BC9" w:rsidRDefault="002D2BC9" w:rsidP="002D2BC9">
      <w:pPr>
        <w:pStyle w:val="ListParagraph"/>
        <w:numPr>
          <w:ilvl w:val="2"/>
          <w:numId w:val="10"/>
        </w:numPr>
      </w:pPr>
      <w:r>
        <w:t xml:space="preserve">Hint: the credentials are listed as </w:t>
      </w:r>
      <w:proofErr w:type="spellStart"/>
      <w:r w:rsidRPr="00B3687E">
        <w:rPr>
          <w:i/>
        </w:rPr>
        <w:t>resources_apps_DIR_aws_iot_DIR_client_cer</w:t>
      </w:r>
      <w:proofErr w:type="spellEnd"/>
      <w:r>
        <w:t xml:space="preserve"> and </w:t>
      </w:r>
      <w:proofErr w:type="spellStart"/>
      <w:r w:rsidRPr="00B3687E">
        <w:rPr>
          <w:i/>
        </w:rPr>
        <w:t>resources_apps_DIR_aws_iot_DIR_privkey_cer</w:t>
      </w:r>
      <w:proofErr w:type="spellEnd"/>
      <w:r>
        <w:t xml:space="preserve">. These names are the path in the resources folder where folder names are separated by the keyword “_DIR_” and the period before </w:t>
      </w:r>
      <w:proofErr w:type="spellStart"/>
      <w:r>
        <w:t>cer</w:t>
      </w:r>
      <w:proofErr w:type="spellEnd"/>
      <w:r>
        <w:t xml:space="preserve"> is replaced with “_”. You could move the credentials to another location in the resources folder by following the naming convention or just change the names of the files and put them in the same folder.</w:t>
      </w:r>
    </w:p>
    <w:p w14:paraId="7FD8F263" w14:textId="77777777" w:rsidR="002D2BC9" w:rsidRDefault="002D2BC9" w:rsidP="002D2BC9">
      <w:pPr>
        <w:pStyle w:val="ListParagraph"/>
        <w:numPr>
          <w:ilvl w:val="1"/>
          <w:numId w:val="10"/>
        </w:numPr>
      </w:pPr>
      <w:r>
        <w:t>Program the updated subscriber firmware.</w:t>
      </w:r>
    </w:p>
    <w:p w14:paraId="40D7C1BE" w14:textId="77777777" w:rsidR="002D2BC9" w:rsidRDefault="002D2BC9" w:rsidP="002D2BC9">
      <w:pPr>
        <w:pStyle w:val="ListParagraph"/>
        <w:numPr>
          <w:ilvl w:val="1"/>
          <w:numId w:val="10"/>
        </w:numPr>
      </w:pPr>
      <w:r>
        <w:t>Power up both kits.</w:t>
      </w:r>
    </w:p>
    <w:p w14:paraId="30306094" w14:textId="77777777" w:rsidR="002D2BC9" w:rsidRDefault="002D2BC9" w:rsidP="002D2BC9">
      <w:pPr>
        <w:pStyle w:val="ListParagraph"/>
        <w:numPr>
          <w:ilvl w:val="1"/>
          <w:numId w:val="10"/>
        </w:numPr>
      </w:pPr>
      <w:r>
        <w:lastRenderedPageBreak/>
        <w:t>Subscribe to the topic that you chose using the AWS test MQTT Client.</w:t>
      </w:r>
    </w:p>
    <w:p w14:paraId="4AF5DD57" w14:textId="77777777" w:rsidR="002D2BC9" w:rsidRDefault="002D2BC9" w:rsidP="002D2BC9">
      <w:pPr>
        <w:pStyle w:val="ListParagraph"/>
        <w:numPr>
          <w:ilvl w:val="1"/>
          <w:numId w:val="10"/>
        </w:numPr>
      </w:pPr>
      <w:r>
        <w:t>Press the button on the publisher and watch it change the state of the LED on the subscriber. Also watch the messages in the AWS test MQTT Client window.</w:t>
      </w:r>
    </w:p>
    <w:p w14:paraId="553928B2" w14:textId="77777777" w:rsidR="002D2BC9" w:rsidRDefault="002D2BC9" w:rsidP="002D2BC9">
      <w:pPr>
        <w:pStyle w:val="Exercise"/>
      </w:pPr>
      <w:bookmarkStart w:id="7" w:name="_Toc495327449"/>
      <w:r>
        <w:t>(Advanced) Build and test the Shadow App</w:t>
      </w:r>
      <w:bookmarkEnd w:id="7"/>
    </w:p>
    <w:p w14:paraId="0CDB298E" w14:textId="77777777" w:rsidR="002D2BC9" w:rsidRDefault="002D2BC9" w:rsidP="002D2BC9">
      <w:pPr>
        <w:pStyle w:val="ListParagraph"/>
        <w:numPr>
          <w:ilvl w:val="0"/>
          <w:numId w:val="11"/>
        </w:numPr>
      </w:pPr>
      <w:r>
        <w:t xml:space="preserve">This example uses a configuration Access Point serving a web browser so that the </w:t>
      </w:r>
      <w:r w:rsidRPr="00FC4AAA">
        <w:rPr>
          <w:i/>
        </w:rPr>
        <w:t>thing</w:t>
      </w:r>
      <w:r>
        <w:t xml:space="preserve"> name, credentials, keys, and settings for the network to connect to can be configured from a web browser on a device attached to the configuration AP.</w:t>
      </w:r>
    </w:p>
    <w:p w14:paraId="4ED5EDD9" w14:textId="77777777" w:rsidR="002D2BC9" w:rsidRDefault="002D2BC9" w:rsidP="002D2BC9">
      <w:pPr>
        <w:pStyle w:val="ListParagraph"/>
        <w:numPr>
          <w:ilvl w:val="0"/>
          <w:numId w:val="11"/>
        </w:numPr>
      </w:pPr>
      <w:r>
        <w:t xml:space="preserve">Copy the WICED application from </w:t>
      </w:r>
      <w:r w:rsidRPr="00FC4AAA">
        <w:rPr>
          <w:i/>
        </w:rPr>
        <w:t>apps/demo/</w:t>
      </w:r>
      <w:proofErr w:type="spellStart"/>
      <w:r w:rsidRPr="00FC4AAA">
        <w:rPr>
          <w:i/>
        </w:rPr>
        <w:t>aws_iot</w:t>
      </w:r>
      <w:proofErr w:type="spellEnd"/>
      <w:r w:rsidRPr="00FC4AAA">
        <w:rPr>
          <w:i/>
        </w:rPr>
        <w:t>/shadow</w:t>
      </w:r>
      <w:r>
        <w:t xml:space="preserve"> to your directory and update the </w:t>
      </w:r>
      <w:proofErr w:type="spellStart"/>
      <w:r>
        <w:t>makefile</w:t>
      </w:r>
      <w:proofErr w:type="spellEnd"/>
      <w:r>
        <w:t>.</w:t>
      </w:r>
    </w:p>
    <w:p w14:paraId="00127FB1" w14:textId="77777777" w:rsidR="002D2BC9" w:rsidRDefault="002D2BC9" w:rsidP="002D2BC9">
      <w:pPr>
        <w:pStyle w:val="ListParagraph"/>
      </w:pPr>
      <w:r>
        <w:t xml:space="preserve">Update the DCT to have a </w:t>
      </w:r>
      <w:proofErr w:type="spellStart"/>
      <w:r>
        <w:t>Config</w:t>
      </w:r>
      <w:proofErr w:type="spellEnd"/>
      <w:r>
        <w:t xml:space="preserve"> AP for configuration with an SSID name that is unique (so as not to collide with others in your class).</w:t>
      </w:r>
    </w:p>
    <w:p w14:paraId="60B96551" w14:textId="77777777" w:rsidR="002D2BC9" w:rsidRDefault="002D2BC9" w:rsidP="002D2BC9">
      <w:pPr>
        <w:pStyle w:val="ListParagraph"/>
      </w:pPr>
      <w:r>
        <w:t>Search for and update the region if necessary.</w:t>
      </w:r>
      <w:r>
        <w:tab/>
      </w:r>
    </w:p>
    <w:p w14:paraId="4370C139" w14:textId="77777777" w:rsidR="002D2BC9" w:rsidRDefault="002D2BC9" w:rsidP="002D2BC9">
      <w:pPr>
        <w:pStyle w:val="ListParagraph"/>
        <w:numPr>
          <w:ilvl w:val="0"/>
          <w:numId w:val="11"/>
        </w:numPr>
      </w:pPr>
      <w:r>
        <w:t>Update the message broker address to match what you created in the previous exercises.</w:t>
      </w:r>
    </w:p>
    <w:p w14:paraId="57B1854B" w14:textId="77777777" w:rsidR="002D2BC9" w:rsidRDefault="002D2BC9" w:rsidP="002D2BC9">
      <w:pPr>
        <w:pStyle w:val="ListParagraph"/>
        <w:numPr>
          <w:ilvl w:val="1"/>
          <w:numId w:val="11"/>
        </w:numPr>
      </w:pPr>
      <w:r>
        <w:t>Hint: The message broker address goes in “</w:t>
      </w:r>
      <w:proofErr w:type="spellStart"/>
      <w:r w:rsidRPr="009349FD">
        <w:rPr>
          <w:i/>
        </w:rPr>
        <w:t>aws_common.h</w:t>
      </w:r>
      <w:proofErr w:type="spellEnd"/>
      <w:r>
        <w:rPr>
          <w:i/>
        </w:rPr>
        <w:t>”</w:t>
      </w:r>
      <w:r>
        <w:t xml:space="preserve"> in the #define for AWS_IOT_HOST_NAME.</w:t>
      </w:r>
    </w:p>
    <w:p w14:paraId="50536310" w14:textId="77777777" w:rsidR="002D2BC9" w:rsidRDefault="002D2BC9" w:rsidP="002D2BC9">
      <w:pPr>
        <w:pStyle w:val="ListParagraph"/>
        <w:numPr>
          <w:ilvl w:val="0"/>
          <w:numId w:val="11"/>
        </w:numPr>
      </w:pPr>
      <w:r>
        <w:t>Program the kit.</w:t>
      </w:r>
    </w:p>
    <w:p w14:paraId="2A0C4E55" w14:textId="77777777" w:rsidR="002D2BC9" w:rsidRDefault="002D2BC9" w:rsidP="002D2BC9">
      <w:pPr>
        <w:pStyle w:val="ListParagraph"/>
        <w:numPr>
          <w:ilvl w:val="0"/>
          <w:numId w:val="11"/>
        </w:numPr>
      </w:pPr>
      <w:r>
        <w:t xml:space="preserve">Attach to the </w:t>
      </w:r>
      <w:proofErr w:type="spellStart"/>
      <w:r>
        <w:t>Config</w:t>
      </w:r>
      <w:proofErr w:type="spellEnd"/>
      <w:r>
        <w:t xml:space="preserve"> AP on your board from your computer’s Wi-Fi.</w:t>
      </w:r>
    </w:p>
    <w:p w14:paraId="3525CD79" w14:textId="77777777" w:rsidR="002D2BC9" w:rsidRDefault="002D2BC9" w:rsidP="002D2BC9">
      <w:pPr>
        <w:pStyle w:val="ListParagraph"/>
        <w:numPr>
          <w:ilvl w:val="1"/>
          <w:numId w:val="11"/>
        </w:numPr>
      </w:pPr>
      <w:r>
        <w:t>Connect to the SSID that you programmed into the board.</w:t>
      </w:r>
    </w:p>
    <w:p w14:paraId="06487673" w14:textId="77777777" w:rsidR="002D2BC9" w:rsidRDefault="002D2BC9" w:rsidP="002D2BC9">
      <w:pPr>
        <w:pStyle w:val="ListParagraph"/>
        <w:numPr>
          <w:ilvl w:val="1"/>
          <w:numId w:val="11"/>
        </w:numPr>
      </w:pPr>
      <w:r>
        <w:t>Go to the webserver (The IP address is printed on the terminal when the device boots and starts the AP).</w:t>
      </w:r>
    </w:p>
    <w:p w14:paraId="24F4C4F0" w14:textId="77777777" w:rsidR="002D2BC9" w:rsidRDefault="002D2BC9" w:rsidP="002D2BC9">
      <w:pPr>
        <w:pStyle w:val="ListParagraph"/>
        <w:numPr>
          <w:ilvl w:val="2"/>
          <w:numId w:val="11"/>
        </w:numPr>
      </w:pPr>
      <w:r>
        <w:t>Hint: Don’t use Firefox for this step – it sometimes gives strange results.</w:t>
      </w:r>
    </w:p>
    <w:p w14:paraId="5D33F6A4" w14:textId="77777777" w:rsidR="002D2BC9" w:rsidRDefault="002D2BC9" w:rsidP="002D2BC9">
      <w:pPr>
        <w:pStyle w:val="ListParagraph"/>
        <w:numPr>
          <w:ilvl w:val="1"/>
          <w:numId w:val="11"/>
        </w:numPr>
      </w:pPr>
      <w:r>
        <w:t xml:space="preserve">Update the </w:t>
      </w:r>
      <w:r w:rsidRPr="004A2DC1">
        <w:rPr>
          <w:i/>
        </w:rPr>
        <w:t>thing</w:t>
      </w:r>
      <w:r>
        <w:t xml:space="preserve"> name to match what you created in previous exercises.</w:t>
      </w:r>
    </w:p>
    <w:p w14:paraId="2D89C80C" w14:textId="77777777" w:rsidR="002D2BC9" w:rsidRDefault="002D2BC9" w:rsidP="002D2BC9">
      <w:pPr>
        <w:pStyle w:val="ListParagraph"/>
        <w:numPr>
          <w:ilvl w:val="2"/>
          <w:numId w:val="11"/>
        </w:numPr>
      </w:pPr>
      <w:r>
        <w:t>Hint: The default name that shows up is in “</w:t>
      </w:r>
      <w:proofErr w:type="spellStart"/>
      <w:r w:rsidRPr="008B3FC5">
        <w:rPr>
          <w:i/>
        </w:rPr>
        <w:t>aws_config.h</w:t>
      </w:r>
      <w:proofErr w:type="spellEnd"/>
      <w:r>
        <w:rPr>
          <w:i/>
        </w:rPr>
        <w:t>”</w:t>
      </w:r>
      <w:r>
        <w:t xml:space="preserve"> so you could also change it there before programming the board.</w:t>
      </w:r>
    </w:p>
    <w:p w14:paraId="19CC3F5E" w14:textId="77777777" w:rsidR="002D2BC9" w:rsidRDefault="002D2BC9" w:rsidP="002D2BC9">
      <w:pPr>
        <w:pStyle w:val="ListParagraph"/>
        <w:numPr>
          <w:ilvl w:val="1"/>
          <w:numId w:val="11"/>
        </w:numPr>
      </w:pPr>
      <w:r>
        <w:t>Follow the instructions to upload the client certificate and private key.</w:t>
      </w:r>
    </w:p>
    <w:p w14:paraId="4BA7A5CE" w14:textId="77777777" w:rsidR="002D2BC9" w:rsidRDefault="002D2BC9" w:rsidP="002D2BC9">
      <w:pPr>
        <w:pStyle w:val="ListParagraph"/>
        <w:numPr>
          <w:ilvl w:val="1"/>
          <w:numId w:val="11"/>
        </w:numPr>
      </w:pPr>
      <w:r>
        <w:t>Click on “Wi-Fi Setup &gt;”, click on the class Wi-Fi network, enter the password, and click connect.</w:t>
      </w:r>
    </w:p>
    <w:p w14:paraId="7990B390" w14:textId="77777777" w:rsidR="002D2BC9" w:rsidRDefault="002D2BC9" w:rsidP="002D2BC9">
      <w:pPr>
        <w:pStyle w:val="ListParagraph"/>
        <w:numPr>
          <w:ilvl w:val="1"/>
          <w:numId w:val="11"/>
        </w:numPr>
      </w:pPr>
      <w:r>
        <w:t>The board will reboot.  Once it has done that, it will connect as a station to the Wi-Fi network that you configured in the previous step.</w:t>
      </w:r>
    </w:p>
    <w:p w14:paraId="3F459273" w14:textId="77777777" w:rsidR="002D2BC9" w:rsidRDefault="002D2BC9" w:rsidP="002D2BC9">
      <w:pPr>
        <w:pStyle w:val="ListParagraph"/>
        <w:numPr>
          <w:ilvl w:val="0"/>
          <w:numId w:val="11"/>
        </w:numPr>
      </w:pPr>
      <w:r>
        <w:t>Attach to a Wi-Fi access point from your computer.</w:t>
      </w:r>
    </w:p>
    <w:p w14:paraId="6B10186C" w14:textId="77777777" w:rsidR="002D2BC9" w:rsidRDefault="002D2BC9" w:rsidP="002D2BC9">
      <w:pPr>
        <w:pStyle w:val="ListParagraph"/>
        <w:numPr>
          <w:ilvl w:val="0"/>
          <w:numId w:val="11"/>
        </w:numPr>
      </w:pPr>
      <w:r>
        <w:t>Go to console.aws.amazon.com and go to the test MQTT Client.</w:t>
      </w:r>
    </w:p>
    <w:p w14:paraId="6385CE7C" w14:textId="77777777" w:rsidR="002D2BC9" w:rsidRDefault="002D2BC9" w:rsidP="002D2BC9">
      <w:pPr>
        <w:pStyle w:val="ListParagraph"/>
        <w:numPr>
          <w:ilvl w:val="0"/>
          <w:numId w:val="11"/>
        </w:numPr>
      </w:pPr>
      <w:r>
        <w:t>Subscribe to the device’s shadow topics.</w:t>
      </w:r>
    </w:p>
    <w:p w14:paraId="1F4F5094" w14:textId="77777777" w:rsidR="002D2BC9" w:rsidRDefault="002D2BC9" w:rsidP="002D2BC9">
      <w:pPr>
        <w:pStyle w:val="ListParagraph"/>
        <w:numPr>
          <w:ilvl w:val="1"/>
          <w:numId w:val="11"/>
        </w:numPr>
      </w:pPr>
      <w:r>
        <w:t xml:space="preserve">Hint: </w:t>
      </w:r>
      <w:r w:rsidRPr="003614DD">
        <w:rPr>
          <w:i/>
        </w:rPr>
        <w:t>$</w:t>
      </w:r>
      <w:proofErr w:type="spellStart"/>
      <w:r w:rsidRPr="003614DD">
        <w:rPr>
          <w:i/>
        </w:rPr>
        <w:t>aws</w:t>
      </w:r>
      <w:proofErr w:type="spellEnd"/>
      <w:r w:rsidRPr="003614DD">
        <w:rPr>
          <w:i/>
        </w:rPr>
        <w:t>/things/&lt;</w:t>
      </w:r>
      <w:proofErr w:type="spellStart"/>
      <w:r w:rsidRPr="003614DD">
        <w:rPr>
          <w:i/>
        </w:rPr>
        <w:t>YourThingName</w:t>
      </w:r>
      <w:proofErr w:type="spellEnd"/>
      <w:r w:rsidRPr="003614DD">
        <w:rPr>
          <w:i/>
        </w:rPr>
        <w:t>&gt;/shadow/#</w:t>
      </w:r>
      <w:r>
        <w:t xml:space="preserve"> will subscribe to all shadow topics for your </w:t>
      </w:r>
      <w:r w:rsidRPr="003614DD">
        <w:rPr>
          <w:i/>
        </w:rPr>
        <w:t>thing</w:t>
      </w:r>
      <w:r>
        <w:t>. The # is a wildcard.</w:t>
      </w:r>
    </w:p>
    <w:p w14:paraId="40D2F5F6" w14:textId="77777777" w:rsidR="002D2BC9" w:rsidRDefault="002D2BC9" w:rsidP="002D2BC9">
      <w:pPr>
        <w:pStyle w:val="ListParagraph"/>
        <w:numPr>
          <w:ilvl w:val="0"/>
          <w:numId w:val="11"/>
        </w:numPr>
      </w:pPr>
      <w:r>
        <w:t>Press the button on the board and see the messages.</w:t>
      </w:r>
    </w:p>
    <w:p w14:paraId="7832C10B" w14:textId="77777777" w:rsidR="002D2BC9" w:rsidRDefault="002D2BC9" w:rsidP="002D2BC9">
      <w:pPr>
        <w:pStyle w:val="ListParagraph"/>
        <w:numPr>
          <w:ilvl w:val="0"/>
          <w:numId w:val="11"/>
        </w:numPr>
      </w:pPr>
      <w:r>
        <w:t>Answer the question: What is the sequence of events that changes the LED from On to Off?</w:t>
      </w:r>
    </w:p>
    <w:p w14:paraId="4E24CBAA" w14:textId="77777777" w:rsidR="002D2BC9" w:rsidRDefault="002D2BC9" w:rsidP="002D2BC9">
      <w:pPr>
        <w:rPr>
          <w:rFonts w:ascii="Cambria" w:eastAsia="Times New Roman" w:hAnsi="Cambria"/>
          <w:b/>
          <w:bCs/>
          <w:color w:val="4F81BD"/>
          <w:sz w:val="26"/>
          <w:szCs w:val="26"/>
        </w:rPr>
      </w:pPr>
    </w:p>
    <w:p w14:paraId="74A61E95" w14:textId="77777777" w:rsidR="002D2BC9" w:rsidRDefault="002D2BC9" w:rsidP="002D2BC9">
      <w:pPr>
        <w:spacing w:line="259" w:lineRule="auto"/>
        <w:rPr>
          <w:rFonts w:eastAsia="Times New Roman"/>
          <w:b/>
          <w:bCs/>
          <w:color w:val="1F4E79" w:themeColor="accent1" w:themeShade="80"/>
          <w:sz w:val="28"/>
          <w:szCs w:val="28"/>
        </w:rPr>
      </w:pPr>
      <w:r>
        <w:br w:type="page"/>
      </w:r>
    </w:p>
    <w:p w14:paraId="23F03490" w14:textId="77777777" w:rsidR="002D2BC9" w:rsidRDefault="002D2BC9" w:rsidP="002D2BC9">
      <w:pPr>
        <w:pStyle w:val="Heading1"/>
      </w:pPr>
      <w:bookmarkStart w:id="8" w:name="_Toc495327450"/>
      <w:r>
        <w:lastRenderedPageBreak/>
        <w:t>Related Example “Apps”</w:t>
      </w:r>
      <w:bookmarkEnd w:id="8"/>
    </w:p>
    <w:tbl>
      <w:tblPr>
        <w:tblStyle w:val="TableGrid"/>
        <w:tblW w:w="7957" w:type="dxa"/>
        <w:tblLook w:val="04A0" w:firstRow="1" w:lastRow="0" w:firstColumn="1" w:lastColumn="0" w:noHBand="0" w:noVBand="1"/>
      </w:tblPr>
      <w:tblGrid>
        <w:gridCol w:w="3543"/>
        <w:gridCol w:w="4414"/>
      </w:tblGrid>
      <w:tr w:rsidR="002D2BC9" w14:paraId="26187B6E" w14:textId="77777777" w:rsidTr="00ED4896">
        <w:trPr>
          <w:trHeight w:val="356"/>
        </w:trPr>
        <w:tc>
          <w:tcPr>
            <w:tcW w:w="3093" w:type="dxa"/>
          </w:tcPr>
          <w:p w14:paraId="511D4AA8" w14:textId="77777777" w:rsidR="002D2BC9" w:rsidRPr="00ED587E" w:rsidRDefault="002D2BC9" w:rsidP="00ED4896">
            <w:pPr>
              <w:jc w:val="center"/>
              <w:rPr>
                <w:b/>
              </w:rPr>
            </w:pPr>
            <w:r w:rsidRPr="00ED587E">
              <w:rPr>
                <w:b/>
              </w:rPr>
              <w:t>App Name</w:t>
            </w:r>
          </w:p>
        </w:tc>
        <w:tc>
          <w:tcPr>
            <w:tcW w:w="4864" w:type="dxa"/>
          </w:tcPr>
          <w:p w14:paraId="6BC600C5" w14:textId="77777777" w:rsidR="002D2BC9" w:rsidRPr="00ED587E" w:rsidRDefault="002D2BC9" w:rsidP="00ED4896">
            <w:pPr>
              <w:jc w:val="center"/>
              <w:rPr>
                <w:b/>
              </w:rPr>
            </w:pPr>
            <w:r w:rsidRPr="00ED587E">
              <w:rPr>
                <w:b/>
              </w:rPr>
              <w:t>Function</w:t>
            </w:r>
          </w:p>
        </w:tc>
      </w:tr>
      <w:tr w:rsidR="002D2BC9" w14:paraId="61ABEE5B" w14:textId="77777777" w:rsidTr="00ED4896">
        <w:trPr>
          <w:trHeight w:val="356"/>
        </w:trPr>
        <w:tc>
          <w:tcPr>
            <w:tcW w:w="3093" w:type="dxa"/>
          </w:tcPr>
          <w:p w14:paraId="1443FA2A" w14:textId="77777777" w:rsidR="002D2BC9" w:rsidRDefault="002D2BC9" w:rsidP="00ED4896">
            <w:proofErr w:type="spellStart"/>
            <w:r>
              <w:t>demo.aws_iot_pub_sub</w:t>
            </w:r>
            <w:proofErr w:type="spellEnd"/>
            <w:r>
              <w:t>/publisher</w:t>
            </w:r>
          </w:p>
        </w:tc>
        <w:tc>
          <w:tcPr>
            <w:tcW w:w="4864" w:type="dxa"/>
          </w:tcPr>
          <w:p w14:paraId="0EE0D083" w14:textId="77777777" w:rsidR="002D2BC9" w:rsidRDefault="002D2BC9" w:rsidP="00ED4896">
            <w:r>
              <w:t>Demonstrates publishing information to the AWS cloud.</w:t>
            </w:r>
          </w:p>
        </w:tc>
      </w:tr>
      <w:tr w:rsidR="002D2BC9" w14:paraId="3B77D613" w14:textId="77777777" w:rsidTr="00ED4896">
        <w:trPr>
          <w:trHeight w:val="356"/>
        </w:trPr>
        <w:tc>
          <w:tcPr>
            <w:tcW w:w="3093" w:type="dxa"/>
          </w:tcPr>
          <w:p w14:paraId="1BE3FED0" w14:textId="77777777" w:rsidR="002D2BC9" w:rsidRDefault="002D2BC9" w:rsidP="00ED4896">
            <w:proofErr w:type="spellStart"/>
            <w:r>
              <w:t>demo.aws_iot_pub_sub</w:t>
            </w:r>
            <w:proofErr w:type="spellEnd"/>
            <w:r>
              <w:t>/subscriber</w:t>
            </w:r>
          </w:p>
        </w:tc>
        <w:tc>
          <w:tcPr>
            <w:tcW w:w="4864" w:type="dxa"/>
          </w:tcPr>
          <w:p w14:paraId="14B33EAB" w14:textId="77777777" w:rsidR="002D2BC9" w:rsidRDefault="002D2BC9" w:rsidP="00ED4896">
            <w:r>
              <w:t>Demonstrates subscribing to a topic in the AWS cloud.</w:t>
            </w:r>
          </w:p>
        </w:tc>
      </w:tr>
      <w:tr w:rsidR="002D2BC9" w14:paraId="0B9C4A36" w14:textId="77777777" w:rsidTr="00ED4896">
        <w:trPr>
          <w:trHeight w:val="356"/>
        </w:trPr>
        <w:tc>
          <w:tcPr>
            <w:tcW w:w="3093" w:type="dxa"/>
          </w:tcPr>
          <w:p w14:paraId="7F5C7A54" w14:textId="77777777" w:rsidR="002D2BC9" w:rsidRDefault="002D2BC9" w:rsidP="00ED4896">
            <w:proofErr w:type="spellStart"/>
            <w:r>
              <w:t>demo.aws_iot_shaddow</w:t>
            </w:r>
            <w:proofErr w:type="spellEnd"/>
          </w:p>
        </w:tc>
        <w:tc>
          <w:tcPr>
            <w:tcW w:w="4864" w:type="dxa"/>
          </w:tcPr>
          <w:p w14:paraId="19CDEA25" w14:textId="77777777" w:rsidR="002D2BC9" w:rsidRDefault="002D2BC9" w:rsidP="00ED4896">
            <w:r>
              <w:t>Demonstrates using a shadow device with AWS.</w:t>
            </w:r>
          </w:p>
        </w:tc>
      </w:tr>
    </w:tbl>
    <w:p w14:paraId="05D7B903" w14:textId="77777777" w:rsidR="002D2BC9" w:rsidRDefault="002D2BC9" w:rsidP="002D2BC9"/>
    <w:p w14:paraId="51799040" w14:textId="19616572" w:rsidR="00857DC2" w:rsidRPr="0029717F" w:rsidRDefault="00857DC2" w:rsidP="0029717F"/>
    <w:sectPr w:rsidR="00857DC2" w:rsidRPr="0029717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5E2975" w14:textId="77777777" w:rsidR="009A0A22" w:rsidRDefault="009A0A22" w:rsidP="00DF6D18">
      <w:r>
        <w:separator/>
      </w:r>
    </w:p>
  </w:endnote>
  <w:endnote w:type="continuationSeparator" w:id="0">
    <w:p w14:paraId="0863A44B" w14:textId="77777777" w:rsidR="009A0A22" w:rsidRDefault="009A0A22"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Menlo">
    <w:altName w:val="Calibri"/>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D55167" w:rsidRDefault="00D55167" w:rsidP="00547CF1">
            <w:pPr>
              <w:pStyle w:val="Footer"/>
              <w:spacing w:after="0"/>
            </w:pPr>
          </w:p>
          <w:p w14:paraId="4C29FDE6" w14:textId="06D31650" w:rsidR="00D55167" w:rsidRDefault="00D55167" w:rsidP="00E60124">
            <w:pPr>
              <w:pStyle w:val="Footer"/>
              <w:spacing w:after="0"/>
            </w:pPr>
            <w:r>
              <w:t>Chapter 7C HTTP 1.1</w:t>
            </w:r>
            <w:r>
              <w:tab/>
            </w:r>
            <w:r>
              <w:tab/>
              <w:t xml:space="preserve">Page </w:t>
            </w:r>
            <w:r>
              <w:fldChar w:fldCharType="begin"/>
            </w:r>
            <w:r>
              <w:instrText xml:space="preserve"> PAGE </w:instrText>
            </w:r>
            <w:r>
              <w:fldChar w:fldCharType="separate"/>
            </w:r>
            <w:r w:rsidR="002B5929">
              <w:rPr>
                <w:noProof/>
              </w:rPr>
              <w:t>1</w:t>
            </w:r>
            <w:r>
              <w:fldChar w:fldCharType="end"/>
            </w:r>
            <w:r>
              <w:t xml:space="preserve"> of </w:t>
            </w:r>
            <w:fldSimple w:instr=" NUMPAGES  ">
              <w:r w:rsidR="002B5929">
                <w:rPr>
                  <w:noProof/>
                </w:rPr>
                <w:t>8</w:t>
              </w:r>
            </w:fldSimple>
          </w:p>
        </w:sdtContent>
      </w:sdt>
    </w:sdtContent>
  </w:sdt>
  <w:p w14:paraId="75581528" w14:textId="77777777" w:rsidR="00D55167" w:rsidRDefault="00D55167" w:rsidP="00DF6D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7768AA" w14:textId="77777777" w:rsidR="009A0A22" w:rsidRDefault="009A0A22" w:rsidP="00DF6D18">
      <w:r>
        <w:separator/>
      </w:r>
    </w:p>
  </w:footnote>
  <w:footnote w:type="continuationSeparator" w:id="0">
    <w:p w14:paraId="265A5231" w14:textId="77777777" w:rsidR="009A0A22" w:rsidRDefault="009A0A22" w:rsidP="00DF6D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57F40" w14:textId="6C6DCBB0" w:rsidR="00D55167" w:rsidRDefault="00D5516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E5354"/>
    <w:multiLevelType w:val="multilevel"/>
    <w:tmpl w:val="D4E285B4"/>
    <w:lvl w:ilvl="0">
      <w:start w:val="1"/>
      <w:numFmt w:val="decimal"/>
      <w:lvlText w:val="9.%1 "/>
      <w:lvlJc w:val="left"/>
      <w:pPr>
        <w:ind w:left="-360" w:firstLine="360"/>
      </w:pPr>
      <w:rPr>
        <w:rFonts w:hint="default"/>
      </w:rPr>
    </w:lvl>
    <w:lvl w:ilvl="1">
      <w:start w:val="1"/>
      <w:numFmt w:val="decimal"/>
      <w:suff w:val="space"/>
      <w:lvlText w:val="9.%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2DD0FB1"/>
    <w:multiLevelType w:val="hybridMultilevel"/>
    <w:tmpl w:val="32E87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9700CD"/>
    <w:multiLevelType w:val="multilevel"/>
    <w:tmpl w:val="74A695D4"/>
    <w:lvl w:ilvl="0">
      <w:start w:val="1"/>
      <w:numFmt w:val="decimal"/>
      <w:lvlText w:val="7C.%1"/>
      <w:lvlJc w:val="left"/>
      <w:pPr>
        <w:ind w:left="720" w:hanging="720"/>
      </w:pPr>
      <w:rPr>
        <w:rFonts w:hint="default"/>
      </w:rPr>
    </w:lvl>
    <w:lvl w:ilvl="1">
      <w:start w:val="1"/>
      <w:numFmt w:val="decimal"/>
      <w:pStyle w:val="Exercise"/>
      <w:suff w:val="space"/>
      <w:lvlText w:val="Exercise - 7D.%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nsid w:val="187D27DD"/>
    <w:multiLevelType w:val="hybridMultilevel"/>
    <w:tmpl w:val="B826FD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2D0999"/>
    <w:multiLevelType w:val="hybridMultilevel"/>
    <w:tmpl w:val="5C3E28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781EA5"/>
    <w:multiLevelType w:val="multilevel"/>
    <w:tmpl w:val="DADE3AD4"/>
    <w:lvl w:ilvl="0">
      <w:start w:val="1"/>
      <w:numFmt w:val="decimal"/>
      <w:lvlText w:val="8.%1 "/>
      <w:lvlJc w:val="left"/>
      <w:pPr>
        <w:ind w:left="-360" w:firstLine="360"/>
      </w:pPr>
      <w:rPr>
        <w:rFonts w:hint="default"/>
      </w:rPr>
    </w:lvl>
    <w:lvl w:ilvl="1">
      <w:start w:val="1"/>
      <w:numFmt w:val="decimal"/>
      <w:suff w:val="space"/>
      <w:lvlText w:val="8.%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680EA6"/>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8AD105A"/>
    <w:multiLevelType w:val="hybridMultilevel"/>
    <w:tmpl w:val="D9D2C9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92586E"/>
    <w:multiLevelType w:val="hybridMultilevel"/>
    <w:tmpl w:val="C63449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D023FF"/>
    <w:multiLevelType w:val="hybridMultilevel"/>
    <w:tmpl w:val="4EA80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62103F"/>
    <w:multiLevelType w:val="multilevel"/>
    <w:tmpl w:val="0B5E5DFC"/>
    <w:lvl w:ilvl="0">
      <w:start w:val="1"/>
      <w:numFmt w:val="decimal"/>
      <w:pStyle w:val="Heading1"/>
      <w:lvlText w:val="7D.%1 "/>
      <w:lvlJc w:val="left"/>
      <w:pPr>
        <w:ind w:left="-360" w:firstLine="360"/>
      </w:pPr>
      <w:rPr>
        <w:rFonts w:hint="default"/>
      </w:rPr>
    </w:lvl>
    <w:lvl w:ilvl="1">
      <w:start w:val="1"/>
      <w:numFmt w:val="decimal"/>
      <w:pStyle w:val="Heading2"/>
      <w:suff w:val="space"/>
      <w:lvlText w:val="7D.%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2048AF"/>
    <w:multiLevelType w:val="hybridMultilevel"/>
    <w:tmpl w:val="430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2"/>
  </w:num>
  <w:num w:numId="4">
    <w:abstractNumId w:val="13"/>
  </w:num>
  <w:num w:numId="5">
    <w:abstractNumId w:val="4"/>
  </w:num>
  <w:num w:numId="6">
    <w:abstractNumId w:val="14"/>
  </w:num>
  <w:num w:numId="7">
    <w:abstractNumId w:val="6"/>
  </w:num>
  <w:num w:numId="8">
    <w:abstractNumId w:val="10"/>
  </w:num>
  <w:num w:numId="9">
    <w:abstractNumId w:val="5"/>
  </w:num>
  <w:num w:numId="10">
    <w:abstractNumId w:val="3"/>
  </w:num>
  <w:num w:numId="11">
    <w:abstractNumId w:val="9"/>
  </w:num>
  <w:num w:numId="12">
    <w:abstractNumId w:val="1"/>
  </w:num>
  <w:num w:numId="13">
    <w:abstractNumId w:val="11"/>
  </w:num>
  <w:num w:numId="14">
    <w:abstractNumId w:val="0"/>
  </w:num>
  <w:num w:numId="15">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139E7"/>
    <w:rsid w:val="00013DA7"/>
    <w:rsid w:val="000157C9"/>
    <w:rsid w:val="0001761C"/>
    <w:rsid w:val="00027B1E"/>
    <w:rsid w:val="00031825"/>
    <w:rsid w:val="000322CB"/>
    <w:rsid w:val="00044C80"/>
    <w:rsid w:val="00045AC8"/>
    <w:rsid w:val="00051E3C"/>
    <w:rsid w:val="0005324C"/>
    <w:rsid w:val="00074015"/>
    <w:rsid w:val="00093229"/>
    <w:rsid w:val="00093A9C"/>
    <w:rsid w:val="00096E47"/>
    <w:rsid w:val="000A10C2"/>
    <w:rsid w:val="000A7893"/>
    <w:rsid w:val="000A7C62"/>
    <w:rsid w:val="000B3CDE"/>
    <w:rsid w:val="000B444B"/>
    <w:rsid w:val="000B480A"/>
    <w:rsid w:val="000B49C4"/>
    <w:rsid w:val="000C3B73"/>
    <w:rsid w:val="000C4E6B"/>
    <w:rsid w:val="000D5180"/>
    <w:rsid w:val="000D5CC1"/>
    <w:rsid w:val="000D7031"/>
    <w:rsid w:val="000E36BD"/>
    <w:rsid w:val="000E5571"/>
    <w:rsid w:val="000F2E84"/>
    <w:rsid w:val="000F4EBA"/>
    <w:rsid w:val="00110CE4"/>
    <w:rsid w:val="00112EEC"/>
    <w:rsid w:val="00114104"/>
    <w:rsid w:val="0011517F"/>
    <w:rsid w:val="0012300A"/>
    <w:rsid w:val="00126DF9"/>
    <w:rsid w:val="00130E71"/>
    <w:rsid w:val="001318AB"/>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7150"/>
    <w:rsid w:val="00242C1E"/>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9717F"/>
    <w:rsid w:val="002A0044"/>
    <w:rsid w:val="002A0254"/>
    <w:rsid w:val="002B5929"/>
    <w:rsid w:val="002C1BB1"/>
    <w:rsid w:val="002C2164"/>
    <w:rsid w:val="002C32EA"/>
    <w:rsid w:val="002C3B9E"/>
    <w:rsid w:val="002C4142"/>
    <w:rsid w:val="002C468D"/>
    <w:rsid w:val="002C5818"/>
    <w:rsid w:val="002C7876"/>
    <w:rsid w:val="002D2BC9"/>
    <w:rsid w:val="002D63D5"/>
    <w:rsid w:val="002D6B5C"/>
    <w:rsid w:val="002D75BC"/>
    <w:rsid w:val="002F6DCF"/>
    <w:rsid w:val="00301AE7"/>
    <w:rsid w:val="00304FBE"/>
    <w:rsid w:val="00313FF1"/>
    <w:rsid w:val="00315A49"/>
    <w:rsid w:val="00321C35"/>
    <w:rsid w:val="003275D6"/>
    <w:rsid w:val="00331E67"/>
    <w:rsid w:val="003445E6"/>
    <w:rsid w:val="00350E39"/>
    <w:rsid w:val="003526CF"/>
    <w:rsid w:val="00362F0E"/>
    <w:rsid w:val="0037207F"/>
    <w:rsid w:val="00374375"/>
    <w:rsid w:val="003817F7"/>
    <w:rsid w:val="00382507"/>
    <w:rsid w:val="003853D7"/>
    <w:rsid w:val="0038642E"/>
    <w:rsid w:val="0039793C"/>
    <w:rsid w:val="00397ACA"/>
    <w:rsid w:val="003A355F"/>
    <w:rsid w:val="003B2C9C"/>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4EBF"/>
    <w:rsid w:val="004566FB"/>
    <w:rsid w:val="00464E99"/>
    <w:rsid w:val="0047091C"/>
    <w:rsid w:val="0048212A"/>
    <w:rsid w:val="004865E3"/>
    <w:rsid w:val="004941CE"/>
    <w:rsid w:val="00497E3B"/>
    <w:rsid w:val="004A4D30"/>
    <w:rsid w:val="004A59A0"/>
    <w:rsid w:val="004B40D3"/>
    <w:rsid w:val="004B4198"/>
    <w:rsid w:val="004C1AEE"/>
    <w:rsid w:val="004C42B9"/>
    <w:rsid w:val="004C726D"/>
    <w:rsid w:val="004C76D0"/>
    <w:rsid w:val="004D3236"/>
    <w:rsid w:val="004D51FE"/>
    <w:rsid w:val="004D532F"/>
    <w:rsid w:val="004F02B0"/>
    <w:rsid w:val="00502B57"/>
    <w:rsid w:val="005112DE"/>
    <w:rsid w:val="005131C6"/>
    <w:rsid w:val="005202BB"/>
    <w:rsid w:val="00533AB8"/>
    <w:rsid w:val="00536FB2"/>
    <w:rsid w:val="00542D5D"/>
    <w:rsid w:val="00547CF1"/>
    <w:rsid w:val="00553617"/>
    <w:rsid w:val="005548D0"/>
    <w:rsid w:val="00556660"/>
    <w:rsid w:val="00566882"/>
    <w:rsid w:val="0056799C"/>
    <w:rsid w:val="00583ABA"/>
    <w:rsid w:val="0058531C"/>
    <w:rsid w:val="00591008"/>
    <w:rsid w:val="00591056"/>
    <w:rsid w:val="00593945"/>
    <w:rsid w:val="005B467B"/>
    <w:rsid w:val="005C585F"/>
    <w:rsid w:val="005D08CE"/>
    <w:rsid w:val="005D48B6"/>
    <w:rsid w:val="005E248C"/>
    <w:rsid w:val="005E5743"/>
    <w:rsid w:val="005E5EED"/>
    <w:rsid w:val="005F0D90"/>
    <w:rsid w:val="005F3959"/>
    <w:rsid w:val="005F67C7"/>
    <w:rsid w:val="005F73D7"/>
    <w:rsid w:val="00612559"/>
    <w:rsid w:val="00625C0B"/>
    <w:rsid w:val="00630ABF"/>
    <w:rsid w:val="00631730"/>
    <w:rsid w:val="00633C0D"/>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442B"/>
    <w:rsid w:val="006B5FCE"/>
    <w:rsid w:val="006B7E6B"/>
    <w:rsid w:val="006C1488"/>
    <w:rsid w:val="006C3B4F"/>
    <w:rsid w:val="006C4A51"/>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00C6"/>
    <w:rsid w:val="00743B4C"/>
    <w:rsid w:val="00745C81"/>
    <w:rsid w:val="00746309"/>
    <w:rsid w:val="00757332"/>
    <w:rsid w:val="007579F8"/>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03060"/>
    <w:rsid w:val="0082303C"/>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4BAB"/>
    <w:rsid w:val="008C79A1"/>
    <w:rsid w:val="008F2911"/>
    <w:rsid w:val="008F5BC3"/>
    <w:rsid w:val="0090327D"/>
    <w:rsid w:val="00904100"/>
    <w:rsid w:val="00904296"/>
    <w:rsid w:val="00904777"/>
    <w:rsid w:val="009101D2"/>
    <w:rsid w:val="00914CE3"/>
    <w:rsid w:val="0092254A"/>
    <w:rsid w:val="00923629"/>
    <w:rsid w:val="00931FDA"/>
    <w:rsid w:val="00935BAB"/>
    <w:rsid w:val="00937950"/>
    <w:rsid w:val="00943513"/>
    <w:rsid w:val="00947034"/>
    <w:rsid w:val="00950A53"/>
    <w:rsid w:val="009528A5"/>
    <w:rsid w:val="00953D36"/>
    <w:rsid w:val="009566F5"/>
    <w:rsid w:val="009600E6"/>
    <w:rsid w:val="00966E0D"/>
    <w:rsid w:val="0097160E"/>
    <w:rsid w:val="009757B8"/>
    <w:rsid w:val="00981F4D"/>
    <w:rsid w:val="009827E2"/>
    <w:rsid w:val="009839C1"/>
    <w:rsid w:val="0098674F"/>
    <w:rsid w:val="00987546"/>
    <w:rsid w:val="009915BE"/>
    <w:rsid w:val="009920A7"/>
    <w:rsid w:val="009A0A22"/>
    <w:rsid w:val="009D20B9"/>
    <w:rsid w:val="009D4DE9"/>
    <w:rsid w:val="009E63E9"/>
    <w:rsid w:val="009F16EB"/>
    <w:rsid w:val="00A10458"/>
    <w:rsid w:val="00A11A32"/>
    <w:rsid w:val="00A12BAC"/>
    <w:rsid w:val="00A13F49"/>
    <w:rsid w:val="00A3194F"/>
    <w:rsid w:val="00A40B5D"/>
    <w:rsid w:val="00A44C5A"/>
    <w:rsid w:val="00A516A8"/>
    <w:rsid w:val="00A522E5"/>
    <w:rsid w:val="00A53628"/>
    <w:rsid w:val="00A600C7"/>
    <w:rsid w:val="00A6223A"/>
    <w:rsid w:val="00A74A92"/>
    <w:rsid w:val="00A8704B"/>
    <w:rsid w:val="00A91A09"/>
    <w:rsid w:val="00A922E4"/>
    <w:rsid w:val="00AA0C06"/>
    <w:rsid w:val="00AA285A"/>
    <w:rsid w:val="00AA5E5F"/>
    <w:rsid w:val="00AB2297"/>
    <w:rsid w:val="00AB46C7"/>
    <w:rsid w:val="00AB46DC"/>
    <w:rsid w:val="00AB5B28"/>
    <w:rsid w:val="00AB7E62"/>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2221"/>
    <w:rsid w:val="00B73DF5"/>
    <w:rsid w:val="00B7795F"/>
    <w:rsid w:val="00B8159B"/>
    <w:rsid w:val="00B8344E"/>
    <w:rsid w:val="00B85D2F"/>
    <w:rsid w:val="00B86DD9"/>
    <w:rsid w:val="00B86F7E"/>
    <w:rsid w:val="00B920F0"/>
    <w:rsid w:val="00BB5DED"/>
    <w:rsid w:val="00BC0B4C"/>
    <w:rsid w:val="00BD3EF6"/>
    <w:rsid w:val="00BE426A"/>
    <w:rsid w:val="00BF4692"/>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243B"/>
    <w:rsid w:val="00C94457"/>
    <w:rsid w:val="00CB3ED0"/>
    <w:rsid w:val="00CB618C"/>
    <w:rsid w:val="00CC0918"/>
    <w:rsid w:val="00CC0C6F"/>
    <w:rsid w:val="00CE30F0"/>
    <w:rsid w:val="00CE4045"/>
    <w:rsid w:val="00CE405B"/>
    <w:rsid w:val="00CE6C3C"/>
    <w:rsid w:val="00CF74A1"/>
    <w:rsid w:val="00D02195"/>
    <w:rsid w:val="00D04B02"/>
    <w:rsid w:val="00D11394"/>
    <w:rsid w:val="00D15072"/>
    <w:rsid w:val="00D23BFF"/>
    <w:rsid w:val="00D24F2C"/>
    <w:rsid w:val="00D363F6"/>
    <w:rsid w:val="00D432C5"/>
    <w:rsid w:val="00D54AF3"/>
    <w:rsid w:val="00D55167"/>
    <w:rsid w:val="00D60F56"/>
    <w:rsid w:val="00D70DE2"/>
    <w:rsid w:val="00D755D5"/>
    <w:rsid w:val="00D7774C"/>
    <w:rsid w:val="00D82992"/>
    <w:rsid w:val="00D84305"/>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43FD"/>
    <w:rsid w:val="00E05EFF"/>
    <w:rsid w:val="00E106AA"/>
    <w:rsid w:val="00E1216F"/>
    <w:rsid w:val="00E2667F"/>
    <w:rsid w:val="00E316DF"/>
    <w:rsid w:val="00E358FB"/>
    <w:rsid w:val="00E46913"/>
    <w:rsid w:val="00E535B0"/>
    <w:rsid w:val="00E53A81"/>
    <w:rsid w:val="00E55300"/>
    <w:rsid w:val="00E560BF"/>
    <w:rsid w:val="00E60124"/>
    <w:rsid w:val="00E63761"/>
    <w:rsid w:val="00E66428"/>
    <w:rsid w:val="00E84BBB"/>
    <w:rsid w:val="00E86347"/>
    <w:rsid w:val="00E86CFE"/>
    <w:rsid w:val="00E912C6"/>
    <w:rsid w:val="00E96613"/>
    <w:rsid w:val="00EA0936"/>
    <w:rsid w:val="00EA3E7C"/>
    <w:rsid w:val="00EA7CF5"/>
    <w:rsid w:val="00EB1C66"/>
    <w:rsid w:val="00EB48A8"/>
    <w:rsid w:val="00EB629E"/>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3D45"/>
    <w:rsid w:val="00F753E6"/>
    <w:rsid w:val="00F82D16"/>
    <w:rsid w:val="00F94CE2"/>
    <w:rsid w:val="00FA257D"/>
    <w:rsid w:val="00FA2812"/>
    <w:rsid w:val="00FA39BB"/>
    <w:rsid w:val="00FB7D17"/>
    <w:rsid w:val="00FC7C91"/>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6DCF"/>
    <w:pPr>
      <w:spacing w:line="240" w:lineRule="auto"/>
    </w:pPr>
    <w:rPr>
      <w:rFonts w:ascii="Times New Roman" w:hAnsi="Times New Roman"/>
      <w:sz w:val="24"/>
      <w:szCs w:val="24"/>
    </w:rPr>
  </w:style>
  <w:style w:type="paragraph" w:styleId="Heading1">
    <w:name w:val="heading 1"/>
    <w:basedOn w:val="Normal"/>
    <w:next w:val="Normal"/>
    <w:link w:val="Heading1Char"/>
    <w:autoRedefine/>
    <w:uiPriority w:val="9"/>
    <w:qFormat/>
    <w:rsid w:val="007400C6"/>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803060"/>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03060"/>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803060"/>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803060"/>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803060"/>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803060"/>
    <w:pPr>
      <w:tabs>
        <w:tab w:val="left" w:pos="720"/>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sz w:val="22"/>
      <w:szCs w:val="22"/>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7400C6"/>
    <w:pPr>
      <w:numPr>
        <w:numId w:val="3"/>
      </w:numPr>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52107A-9F91-A34F-A809-FE50900FB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WW101-07d-MQTT.docx</Template>
  <TotalTime>0</TotalTime>
  <Pages>8</Pages>
  <Words>1738</Words>
  <Characters>9911</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2</cp:revision>
  <cp:lastPrinted>2017-09-01T23:21:00Z</cp:lastPrinted>
  <dcterms:created xsi:type="dcterms:W3CDTF">2017-10-09T19:57:00Z</dcterms:created>
  <dcterms:modified xsi:type="dcterms:W3CDTF">2017-10-09T19:57:00Z</dcterms:modified>
</cp:coreProperties>
</file>